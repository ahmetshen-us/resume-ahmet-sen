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F4E67" w:rsidRPr="009A7B5E" w:rsidTr="00527384">
        <w:trPr>
          <w:cantSplit/>
        </w:trPr>
        <w:tc>
          <w:tcPr>
            <w:tcW w:w="9540" w:type="dxa"/>
            <w:shd w:val="clear" w:color="auto" w:fill="D8D8D8"/>
          </w:tcPr>
          <w:p w:rsidR="00EF4E67" w:rsidRPr="009A7B5E" w:rsidRDefault="00FD1134" w:rsidP="00202E88">
            <w:pPr>
              <w:pStyle w:val="ResumeSectionTitle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Personal</w:t>
            </w:r>
            <w:r w:rsidR="00BE545E" w:rsidRPr="009A7B5E">
              <w:rPr>
                <w:sz w:val="22"/>
                <w:szCs w:val="22"/>
              </w:rPr>
              <w:t xml:space="preserve"> </w:t>
            </w:r>
            <w:r w:rsidR="006C28D6" w:rsidRPr="009A7B5E">
              <w:rPr>
                <w:sz w:val="22"/>
                <w:szCs w:val="22"/>
              </w:rPr>
              <w:t>References:</w:t>
            </w:r>
          </w:p>
        </w:tc>
      </w:tr>
      <w:tr w:rsidR="00EF4E67" w:rsidRPr="009A7B5E" w:rsidTr="00527384">
        <w:tc>
          <w:tcPr>
            <w:tcW w:w="9540" w:type="dxa"/>
          </w:tcPr>
          <w:p w:rsidR="00FD1134" w:rsidRPr="009A7B5E" w:rsidRDefault="00BE545E" w:rsidP="00013A2F">
            <w:pPr>
              <w:pStyle w:val="ResumeBulletedtext"/>
              <w:numPr>
                <w:ilvl w:val="0"/>
                <w:numId w:val="0"/>
              </w:numPr>
              <w:spacing w:before="120" w:after="0"/>
              <w:jc w:val="center"/>
              <w:rPr>
                <w:b/>
                <w:sz w:val="22"/>
                <w:szCs w:val="22"/>
              </w:rPr>
            </w:pPr>
            <w:r w:rsidRPr="009A7B5E">
              <w:rPr>
                <w:b/>
                <w:sz w:val="22"/>
                <w:szCs w:val="22"/>
              </w:rPr>
              <w:t xml:space="preserve">Ms. </w:t>
            </w:r>
            <w:r w:rsidR="005D4094" w:rsidRPr="009A7B5E">
              <w:rPr>
                <w:b/>
                <w:sz w:val="22"/>
                <w:szCs w:val="22"/>
              </w:rPr>
              <w:t>Paulette</w:t>
            </w:r>
            <w:r w:rsidR="00FD1134" w:rsidRPr="009A7B5E">
              <w:rPr>
                <w:b/>
                <w:sz w:val="22"/>
                <w:szCs w:val="22"/>
              </w:rPr>
              <w:t xml:space="preserve"> </w:t>
            </w:r>
            <w:r w:rsidR="0064605B">
              <w:rPr>
                <w:b/>
                <w:sz w:val="22"/>
                <w:szCs w:val="22"/>
              </w:rPr>
              <w:t>Baker</w:t>
            </w:r>
          </w:p>
          <w:p w:rsidR="006C28D6" w:rsidRPr="009A7B5E" w:rsidRDefault="0064605B" w:rsidP="006C28D6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CEO</w:t>
            </w:r>
          </w:p>
          <w:p w:rsidR="006C28D6" w:rsidRPr="009A7B5E" w:rsidRDefault="0064605B" w:rsidP="006C28D6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Baker Howard Oil Company</w:t>
            </w:r>
          </w:p>
          <w:p w:rsidR="006C28D6" w:rsidRPr="009A7B5E" w:rsidRDefault="006C28D6" w:rsidP="006C28D6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17342 Sunset Ranch</w:t>
            </w:r>
          </w:p>
          <w:p w:rsidR="006C28D6" w:rsidRPr="009A7B5E" w:rsidRDefault="006C28D6" w:rsidP="006C28D6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Montgomery, Texas  77316</w:t>
            </w:r>
            <w:bookmarkStart w:id="0" w:name="_GoBack"/>
            <w:bookmarkEnd w:id="0"/>
          </w:p>
          <w:p w:rsidR="001B28A3" w:rsidRDefault="001B28A3" w:rsidP="001B28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email@gmail.com</w:t>
            </w:r>
          </w:p>
          <w:p w:rsidR="002E3B2F" w:rsidRPr="009A7B5E" w:rsidRDefault="00C55189" w:rsidP="002E3B2F">
            <w:pPr>
              <w:pStyle w:val="ResumeBulletedtext"/>
              <w:numPr>
                <w:ilvl w:val="0"/>
                <w:numId w:val="0"/>
              </w:numPr>
              <w:spacing w:after="400"/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409-456-7777</w:t>
            </w:r>
          </w:p>
          <w:p w:rsidR="00EF4E67" w:rsidRPr="009A7B5E" w:rsidRDefault="00BE545E" w:rsidP="00BE545E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b/>
                <w:sz w:val="22"/>
                <w:szCs w:val="22"/>
              </w:rPr>
            </w:pPr>
            <w:r w:rsidRPr="009A7B5E">
              <w:rPr>
                <w:b/>
                <w:sz w:val="22"/>
                <w:szCs w:val="22"/>
              </w:rPr>
              <w:t xml:space="preserve">Mr. </w:t>
            </w:r>
            <w:r w:rsidR="005D4094" w:rsidRPr="009A7B5E">
              <w:rPr>
                <w:b/>
                <w:sz w:val="22"/>
                <w:szCs w:val="22"/>
              </w:rPr>
              <w:t>Ronald</w:t>
            </w:r>
            <w:r w:rsidR="00FD1134" w:rsidRPr="009A7B5E">
              <w:rPr>
                <w:b/>
                <w:sz w:val="22"/>
                <w:szCs w:val="22"/>
              </w:rPr>
              <w:t xml:space="preserve"> </w:t>
            </w:r>
            <w:r w:rsidR="005D4094" w:rsidRPr="009A7B5E">
              <w:rPr>
                <w:b/>
                <w:sz w:val="22"/>
                <w:szCs w:val="22"/>
              </w:rPr>
              <w:t>Trenton</w:t>
            </w:r>
          </w:p>
          <w:p w:rsidR="00BE545E" w:rsidRPr="009A7B5E" w:rsidRDefault="0064605B" w:rsidP="00BE545E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Manager of the Western Hemisphere</w:t>
            </w:r>
          </w:p>
          <w:p w:rsidR="00BE545E" w:rsidRPr="009A7B5E" w:rsidRDefault="005D4094" w:rsidP="00BE545E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XYZ Company</w:t>
            </w:r>
          </w:p>
          <w:p w:rsidR="00BE545E" w:rsidRPr="009A7B5E" w:rsidRDefault="00BE545E" w:rsidP="00BE545E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10918 Silverado Trace</w:t>
            </w:r>
          </w:p>
          <w:p w:rsidR="00BE545E" w:rsidRPr="009A7B5E" w:rsidRDefault="00BE545E" w:rsidP="00C55189">
            <w:pPr>
              <w:pStyle w:val="ResumeBulletedtext"/>
              <w:numPr>
                <w:ilvl w:val="0"/>
                <w:numId w:val="0"/>
              </w:numPr>
              <w:spacing w:after="0"/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Houston, Texas  77095</w:t>
            </w:r>
          </w:p>
          <w:p w:rsidR="001B28A3" w:rsidRDefault="001B28A3" w:rsidP="001B28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email@gmail.com</w:t>
            </w:r>
          </w:p>
          <w:p w:rsidR="00BE545E" w:rsidRPr="009A7B5E" w:rsidRDefault="006C28D6" w:rsidP="00013A2F">
            <w:pPr>
              <w:pStyle w:val="ResumeBulletedtext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>281-726-9314</w:t>
            </w:r>
          </w:p>
        </w:tc>
      </w:tr>
      <w:tr w:rsidR="00EF4E67" w:rsidRPr="009A7B5E" w:rsidTr="00527384">
        <w:trPr>
          <w:cantSplit/>
        </w:trPr>
        <w:tc>
          <w:tcPr>
            <w:tcW w:w="9540" w:type="dxa"/>
            <w:shd w:val="clear" w:color="auto" w:fill="D8D8D8"/>
          </w:tcPr>
          <w:p w:rsidR="00EF4E67" w:rsidRPr="009A7B5E" w:rsidRDefault="00EF4E67" w:rsidP="00202E88">
            <w:pPr>
              <w:pStyle w:val="ResumeSectionTitle"/>
              <w:rPr>
                <w:sz w:val="22"/>
                <w:szCs w:val="22"/>
              </w:rPr>
            </w:pPr>
            <w:r w:rsidRPr="009A7B5E">
              <w:rPr>
                <w:sz w:val="22"/>
                <w:szCs w:val="22"/>
              </w:rPr>
              <w:t xml:space="preserve">Professional </w:t>
            </w:r>
            <w:r w:rsidR="00BE545E" w:rsidRPr="009A7B5E">
              <w:rPr>
                <w:sz w:val="22"/>
                <w:szCs w:val="22"/>
              </w:rPr>
              <w:t>Reference</w:t>
            </w:r>
            <w:r w:rsidR="00013A2F">
              <w:rPr>
                <w:sz w:val="22"/>
                <w:szCs w:val="22"/>
              </w:rPr>
              <w:t>s</w:t>
            </w:r>
            <w:r w:rsidRPr="009A7B5E">
              <w:rPr>
                <w:sz w:val="22"/>
                <w:szCs w:val="22"/>
              </w:rPr>
              <w:t>:</w:t>
            </w:r>
          </w:p>
        </w:tc>
      </w:tr>
    </w:tbl>
    <w:p w:rsidR="00EF4E67" w:rsidRPr="009A7B5E" w:rsidRDefault="00BE545E" w:rsidP="00013A2F">
      <w:pPr>
        <w:spacing w:before="240"/>
        <w:jc w:val="center"/>
        <w:rPr>
          <w:b/>
          <w:sz w:val="22"/>
          <w:szCs w:val="22"/>
        </w:rPr>
      </w:pPr>
      <w:r w:rsidRPr="009A7B5E">
        <w:rPr>
          <w:b/>
          <w:sz w:val="22"/>
          <w:szCs w:val="22"/>
        </w:rPr>
        <w:t>M</w:t>
      </w:r>
      <w:r w:rsidR="005D4094" w:rsidRPr="009A7B5E">
        <w:rPr>
          <w:b/>
          <w:sz w:val="22"/>
          <w:szCs w:val="22"/>
        </w:rPr>
        <w:t>r. John Doe</w:t>
      </w:r>
    </w:p>
    <w:p w:rsidR="00BE545E" w:rsidRDefault="005D4094" w:rsidP="00BE545E">
      <w:pPr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Partner</w:t>
      </w:r>
    </w:p>
    <w:p w:rsidR="008C426E" w:rsidRPr="009A7B5E" w:rsidRDefault="008C426E" w:rsidP="008C426E">
      <w:pPr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Doe, Deer and Delaney LLP</w:t>
      </w:r>
    </w:p>
    <w:p w:rsidR="00BE545E" w:rsidRPr="009A7B5E" w:rsidRDefault="005D4094" w:rsidP="00BE545E">
      <w:pPr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600 Travis</w:t>
      </w:r>
      <w:r w:rsidR="008C426E">
        <w:rPr>
          <w:sz w:val="22"/>
          <w:szCs w:val="22"/>
        </w:rPr>
        <w:t xml:space="preserve"> Street</w:t>
      </w:r>
      <w:r w:rsidRPr="009A7B5E">
        <w:rPr>
          <w:sz w:val="22"/>
          <w:szCs w:val="22"/>
        </w:rPr>
        <w:t>, Suite 28</w:t>
      </w:r>
      <w:r w:rsidR="00BE545E" w:rsidRPr="009A7B5E">
        <w:rPr>
          <w:sz w:val="22"/>
          <w:szCs w:val="22"/>
        </w:rPr>
        <w:t>00</w:t>
      </w:r>
    </w:p>
    <w:p w:rsidR="00BE545E" w:rsidRPr="009A7B5E" w:rsidRDefault="00BE545E" w:rsidP="00BE545E">
      <w:pPr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Houston, Texas  77002</w:t>
      </w:r>
    </w:p>
    <w:p w:rsidR="001B28A3" w:rsidRDefault="001B28A3" w:rsidP="001B28A3">
      <w:pPr>
        <w:jc w:val="center"/>
        <w:rPr>
          <w:sz w:val="22"/>
          <w:szCs w:val="22"/>
        </w:rPr>
      </w:pPr>
      <w:r>
        <w:rPr>
          <w:sz w:val="22"/>
          <w:szCs w:val="22"/>
        </w:rPr>
        <w:t>email@gmail.com</w:t>
      </w:r>
    </w:p>
    <w:p w:rsidR="005D4094" w:rsidRDefault="00BE545E" w:rsidP="00B70826">
      <w:pPr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713-22</w:t>
      </w:r>
      <w:r w:rsidR="00C55189" w:rsidRPr="009A7B5E">
        <w:rPr>
          <w:sz w:val="22"/>
          <w:szCs w:val="22"/>
        </w:rPr>
        <w:t>9</w:t>
      </w:r>
      <w:r w:rsidRPr="009A7B5E">
        <w:rPr>
          <w:sz w:val="22"/>
          <w:szCs w:val="22"/>
        </w:rPr>
        <w:t>-</w:t>
      </w:r>
      <w:r w:rsidR="00C55189" w:rsidRPr="009A7B5E">
        <w:rPr>
          <w:sz w:val="22"/>
          <w:szCs w:val="22"/>
        </w:rPr>
        <w:t>1234</w:t>
      </w:r>
    </w:p>
    <w:p w:rsidR="00B70826" w:rsidRPr="009A7B5E" w:rsidRDefault="00B70826" w:rsidP="00B70826">
      <w:pPr>
        <w:spacing w:after="400"/>
        <w:jc w:val="center"/>
        <w:rPr>
          <w:sz w:val="22"/>
          <w:szCs w:val="22"/>
        </w:rPr>
      </w:pPr>
      <w:r>
        <w:rPr>
          <w:sz w:val="22"/>
          <w:szCs w:val="22"/>
        </w:rPr>
        <w:t>Past Supervisor</w:t>
      </w:r>
    </w:p>
    <w:p w:rsidR="005D4094" w:rsidRPr="009A7B5E" w:rsidRDefault="005D4094" w:rsidP="005D4094">
      <w:pPr>
        <w:pStyle w:val="ResumeBulletedtext"/>
        <w:numPr>
          <w:ilvl w:val="0"/>
          <w:numId w:val="0"/>
        </w:numPr>
        <w:spacing w:before="240" w:after="0"/>
        <w:jc w:val="center"/>
        <w:rPr>
          <w:b/>
          <w:sz w:val="22"/>
          <w:szCs w:val="22"/>
        </w:rPr>
      </w:pPr>
      <w:r w:rsidRPr="009A7B5E">
        <w:rPr>
          <w:b/>
          <w:sz w:val="22"/>
          <w:szCs w:val="22"/>
        </w:rPr>
        <w:t xml:space="preserve">Ms. </w:t>
      </w:r>
      <w:r w:rsidR="00B70826">
        <w:rPr>
          <w:b/>
          <w:sz w:val="22"/>
          <w:szCs w:val="22"/>
        </w:rPr>
        <w:t>Ann Smith</w:t>
      </w:r>
    </w:p>
    <w:p w:rsidR="005D4094" w:rsidRPr="009A7B5E" w:rsidRDefault="0064605B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Owner</w:t>
      </w:r>
    </w:p>
    <w:p w:rsidR="005D4094" w:rsidRPr="009A7B5E" w:rsidRDefault="008C426E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Smith &amp; Company</w:t>
      </w:r>
    </w:p>
    <w:p w:rsidR="005D4094" w:rsidRPr="009A7B5E" w:rsidRDefault="005D4094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 w:rsidRPr="009A7B5E">
        <w:rPr>
          <w:sz w:val="22"/>
          <w:szCs w:val="22"/>
        </w:rPr>
        <w:t xml:space="preserve">17342 Sunset </w:t>
      </w:r>
      <w:r w:rsidR="0064605B">
        <w:rPr>
          <w:sz w:val="22"/>
          <w:szCs w:val="22"/>
        </w:rPr>
        <w:t>Drive</w:t>
      </w:r>
    </w:p>
    <w:p w:rsidR="005D4094" w:rsidRPr="009A7B5E" w:rsidRDefault="008C426E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Montgomery, AL  25458</w:t>
      </w:r>
    </w:p>
    <w:p w:rsidR="001B28A3" w:rsidRDefault="001B28A3" w:rsidP="001B28A3">
      <w:pPr>
        <w:jc w:val="center"/>
        <w:rPr>
          <w:sz w:val="22"/>
          <w:szCs w:val="22"/>
        </w:rPr>
      </w:pPr>
      <w:r>
        <w:rPr>
          <w:sz w:val="22"/>
          <w:szCs w:val="22"/>
        </w:rPr>
        <w:t>email@gmail.com</w:t>
      </w:r>
    </w:p>
    <w:p w:rsidR="001B28A3" w:rsidRDefault="001B28A3" w:rsidP="001B28A3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281-713-4587</w:t>
      </w:r>
    </w:p>
    <w:p w:rsidR="00B70826" w:rsidRPr="009A7B5E" w:rsidRDefault="00B70826" w:rsidP="00B70826">
      <w:pPr>
        <w:pStyle w:val="ResumeBulletedtext"/>
        <w:numPr>
          <w:ilvl w:val="0"/>
          <w:numId w:val="0"/>
        </w:numPr>
        <w:spacing w:after="400"/>
        <w:jc w:val="center"/>
        <w:rPr>
          <w:sz w:val="22"/>
          <w:szCs w:val="22"/>
        </w:rPr>
      </w:pPr>
      <w:r>
        <w:rPr>
          <w:sz w:val="22"/>
          <w:szCs w:val="22"/>
        </w:rPr>
        <w:t>Past Client</w:t>
      </w:r>
    </w:p>
    <w:p w:rsidR="005D4094" w:rsidRPr="009A7B5E" w:rsidRDefault="008C426E" w:rsidP="005D4094">
      <w:pPr>
        <w:pStyle w:val="ResumeBulletedtext"/>
        <w:numPr>
          <w:ilvl w:val="0"/>
          <w:numId w:val="0"/>
        </w:numPr>
        <w:spacing w:before="240"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Mr. Randy</w:t>
      </w:r>
      <w:r w:rsidR="005D4094" w:rsidRPr="009A7B5E">
        <w:rPr>
          <w:b/>
          <w:sz w:val="22"/>
          <w:szCs w:val="22"/>
        </w:rPr>
        <w:t xml:space="preserve"> Clayton</w:t>
      </w:r>
    </w:p>
    <w:p w:rsidR="005D4094" w:rsidRPr="009A7B5E" w:rsidRDefault="005D4094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Realtor</w:t>
      </w:r>
    </w:p>
    <w:p w:rsidR="005D4094" w:rsidRPr="009A7B5E" w:rsidRDefault="005D4094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 w:rsidRPr="009A7B5E">
        <w:rPr>
          <w:sz w:val="22"/>
          <w:szCs w:val="22"/>
        </w:rPr>
        <w:t>ABC Reality</w:t>
      </w:r>
    </w:p>
    <w:p w:rsidR="005D4094" w:rsidRPr="009A7B5E" w:rsidRDefault="005D4094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 w:rsidRPr="009A7B5E">
        <w:rPr>
          <w:sz w:val="22"/>
          <w:szCs w:val="22"/>
        </w:rPr>
        <w:t xml:space="preserve">17342 </w:t>
      </w:r>
      <w:r w:rsidR="008C426E">
        <w:rPr>
          <w:sz w:val="22"/>
          <w:szCs w:val="22"/>
        </w:rPr>
        <w:t>Sunshine</w:t>
      </w:r>
      <w:r w:rsidRPr="009A7B5E">
        <w:rPr>
          <w:sz w:val="22"/>
          <w:szCs w:val="22"/>
        </w:rPr>
        <w:t xml:space="preserve"> </w:t>
      </w:r>
      <w:r w:rsidR="0064605B">
        <w:rPr>
          <w:sz w:val="22"/>
          <w:szCs w:val="22"/>
        </w:rPr>
        <w:t>Street</w:t>
      </w:r>
    </w:p>
    <w:p w:rsidR="005D4094" w:rsidRDefault="0064605B" w:rsidP="005D4094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Gibbsboro, N</w:t>
      </w:r>
      <w:r w:rsidR="008C426E">
        <w:rPr>
          <w:sz w:val="22"/>
          <w:szCs w:val="22"/>
        </w:rPr>
        <w:t>J</w:t>
      </w:r>
      <w:r w:rsidR="005D4094" w:rsidRPr="009A7B5E">
        <w:rPr>
          <w:sz w:val="22"/>
          <w:szCs w:val="22"/>
        </w:rPr>
        <w:t xml:space="preserve">  </w:t>
      </w:r>
      <w:r>
        <w:rPr>
          <w:sz w:val="22"/>
          <w:szCs w:val="22"/>
        </w:rPr>
        <w:t>08026</w:t>
      </w:r>
    </w:p>
    <w:p w:rsidR="001B28A3" w:rsidRDefault="001B28A3" w:rsidP="001B28A3">
      <w:pPr>
        <w:jc w:val="center"/>
        <w:rPr>
          <w:sz w:val="22"/>
          <w:szCs w:val="22"/>
        </w:rPr>
      </w:pPr>
      <w:r>
        <w:rPr>
          <w:sz w:val="22"/>
          <w:szCs w:val="22"/>
        </w:rPr>
        <w:t>email@gmail.com</w:t>
      </w:r>
    </w:p>
    <w:p w:rsidR="005D4094" w:rsidRDefault="0064605B" w:rsidP="00202E88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609</w:t>
      </w:r>
      <w:r w:rsidR="00C55189" w:rsidRPr="009A7B5E">
        <w:rPr>
          <w:sz w:val="22"/>
          <w:szCs w:val="22"/>
        </w:rPr>
        <w:t>-215-5647</w:t>
      </w:r>
    </w:p>
    <w:p w:rsidR="00B70826" w:rsidRPr="009A7B5E" w:rsidRDefault="00B70826" w:rsidP="00202E88">
      <w:pPr>
        <w:pStyle w:val="ResumeBulletedtext"/>
        <w:numPr>
          <w:ilvl w:val="0"/>
          <w:numId w:val="0"/>
        </w:num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Co-Worker</w:t>
      </w:r>
    </w:p>
    <w:sectPr w:rsidR="00B70826" w:rsidRPr="009A7B5E" w:rsidSect="00013A2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260" w:bottom="1170" w:left="1440" w:header="720" w:footer="5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D61" w:rsidRDefault="00736D61">
      <w:r>
        <w:separator/>
      </w:r>
    </w:p>
  </w:endnote>
  <w:endnote w:type="continuationSeparator" w:id="0">
    <w:p w:rsidR="00736D61" w:rsidRDefault="0073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Default="00EF4E67">
    <w:pPr>
      <w:pStyle w:val="Footer"/>
    </w:pPr>
    <w:r>
      <w:t>;;;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Default="00EF4E67" w:rsidP="00013A2F">
    <w:pPr>
      <w:pStyle w:val="Footer"/>
      <w:tabs>
        <w:tab w:val="clear" w:pos="6840"/>
        <w:tab w:val="left" w:pos="6806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6D61">
      <w:rPr>
        <w:rStyle w:val="PageNumber"/>
        <w:noProof/>
      </w:rPr>
      <w:t>1</w:t>
    </w:r>
    <w:r>
      <w:rPr>
        <w:rStyle w:val="PageNumber"/>
      </w:rPr>
      <w:fldChar w:fldCharType="end"/>
    </w:r>
    <w:r w:rsidR="00013A2F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D61" w:rsidRDefault="00736D61">
      <w:r>
        <w:separator/>
      </w:r>
    </w:p>
  </w:footnote>
  <w:footnote w:type="continuationSeparator" w:id="0">
    <w:p w:rsidR="00736D61" w:rsidRDefault="00736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Default="00EF4E67" w:rsidP="00F022EB">
    <w:pPr>
      <w:pStyle w:val="Name"/>
      <w:shd w:val="clear" w:color="auto" w:fill="17365D"/>
      <w:spacing w:after="0"/>
    </w:pPr>
    <w:r>
      <w:t>Mariann Siegert</w:t>
    </w:r>
  </w:p>
  <w:p w:rsidR="00EF4E67" w:rsidRPr="002E33EA" w:rsidRDefault="00EF4E67" w:rsidP="00C736A0">
    <w:pPr>
      <w:shd w:val="clear" w:color="auto" w:fill="000000"/>
      <w:tabs>
        <w:tab w:val="right" w:pos="9450"/>
      </w:tabs>
      <w:rPr>
        <w:b/>
      </w:rPr>
    </w:pPr>
    <w:r w:rsidRPr="002E33EA">
      <w:rPr>
        <w:b/>
      </w:rPr>
      <w:t>Cell: 936-689-3564</w:t>
    </w:r>
    <w:r w:rsidRPr="002E33EA">
      <w:rPr>
        <w:b/>
      </w:rPr>
      <w:tab/>
      <w:t>Email: SiegertM@yahoo.com</w:t>
    </w:r>
  </w:p>
  <w:p w:rsidR="00EF4E67" w:rsidRPr="00C736A0" w:rsidRDefault="00EF4E67" w:rsidP="00C736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A2F" w:rsidRPr="00266888" w:rsidRDefault="00013A2F" w:rsidP="00013A2F">
    <w:pPr>
      <w:pStyle w:val="Name"/>
      <w:shd w:val="clear" w:color="auto" w:fill="000000"/>
      <w:spacing w:after="0"/>
      <w:rPr>
        <w:rFonts w:ascii="Arial (W1)" w:hAnsi="Arial (W1)" w:cs="Arial"/>
        <w:spacing w:val="0"/>
        <w:sz w:val="6"/>
        <w:szCs w:val="6"/>
      </w:rPr>
    </w:pPr>
  </w:p>
  <w:p w:rsidR="00013A2F" w:rsidRDefault="00013A2F" w:rsidP="00013A2F">
    <w:pPr>
      <w:pStyle w:val="Name"/>
      <w:shd w:val="clear" w:color="auto" w:fill="17365D"/>
      <w:spacing w:after="0"/>
      <w:rPr>
        <w:rFonts w:ascii="Arial (W1)" w:hAnsi="Arial (W1)" w:cs="Arial"/>
        <w:spacing w:val="0"/>
      </w:rPr>
    </w:pPr>
    <w:r w:rsidRPr="003871AC">
      <w:rPr>
        <w:rFonts w:ascii="Arial (W1)" w:hAnsi="Arial (W1)" w:cs="Arial"/>
        <w:spacing w:val="0"/>
      </w:rPr>
      <w:t>Mari</w:t>
    </w:r>
    <w:r>
      <w:rPr>
        <w:rFonts w:ascii="Arial (W1)" w:hAnsi="Arial (W1)" w:cs="Arial"/>
        <w:spacing w:val="0"/>
      </w:rPr>
      <w:t>Ellen Lockwood</w:t>
    </w:r>
  </w:p>
  <w:p w:rsidR="00013A2F" w:rsidRPr="009D3386" w:rsidRDefault="00013A2F" w:rsidP="00013A2F">
    <w:pPr>
      <w:pStyle w:val="Name"/>
      <w:shd w:val="clear" w:color="auto" w:fill="17365D"/>
      <w:tabs>
        <w:tab w:val="left" w:pos="1035"/>
        <w:tab w:val="center" w:pos="4770"/>
      </w:tabs>
      <w:spacing w:after="0"/>
      <w:rPr>
        <w:rFonts w:ascii="Arial (W1)" w:hAnsi="Arial (W1)" w:cs="Arial"/>
        <w:spacing w:val="0"/>
        <w:sz w:val="22"/>
        <w:szCs w:val="22"/>
      </w:rPr>
    </w:pPr>
    <w:r>
      <w:rPr>
        <w:rFonts w:ascii="Arial (W1)" w:hAnsi="Arial (W1)" w:cs="Arial"/>
        <w:spacing w:val="0"/>
        <w:sz w:val="22"/>
        <w:szCs w:val="22"/>
      </w:rPr>
      <w:t xml:space="preserve">777 Beachfront </w:t>
    </w:r>
    <w:r w:rsidRPr="009D3386">
      <w:rPr>
        <w:rFonts w:ascii="Arial (W1)" w:hAnsi="Arial (W1)" w:cs="Arial"/>
        <w:spacing w:val="0"/>
        <w:sz w:val="22"/>
        <w:szCs w:val="22"/>
      </w:rPr>
      <w:t>Place</w:t>
    </w:r>
  </w:p>
  <w:p w:rsidR="00013A2F" w:rsidRPr="009D3386" w:rsidRDefault="00013A2F" w:rsidP="00013A2F">
    <w:pPr>
      <w:pStyle w:val="Name"/>
      <w:shd w:val="clear" w:color="auto" w:fill="17365D"/>
      <w:spacing w:after="0"/>
      <w:rPr>
        <w:rFonts w:ascii="Arial (W1)" w:hAnsi="Arial (W1)" w:cs="Arial"/>
        <w:spacing w:val="0"/>
        <w:sz w:val="22"/>
        <w:szCs w:val="22"/>
      </w:rPr>
    </w:pPr>
    <w:r w:rsidRPr="009D3386">
      <w:rPr>
        <w:rFonts w:ascii="Arial (W1)" w:hAnsi="Arial (W1)" w:cs="Arial"/>
        <w:spacing w:val="0"/>
        <w:sz w:val="22"/>
        <w:szCs w:val="22"/>
      </w:rPr>
      <w:t>Someplace, California  90210</w:t>
    </w:r>
  </w:p>
  <w:p w:rsidR="00013A2F" w:rsidRPr="00AF56D0" w:rsidRDefault="00013A2F" w:rsidP="00013A2F">
    <w:pPr>
      <w:spacing w:before="20" w:after="20"/>
      <w:jc w:val="center"/>
      <w:rPr>
        <w:rFonts w:cs="Arial"/>
        <w:b/>
        <w:sz w:val="22"/>
        <w:szCs w:val="22"/>
      </w:rPr>
    </w:pPr>
    <w:r w:rsidRPr="00AF56D0">
      <w:rPr>
        <w:rFonts w:cs="Arial"/>
        <w:b/>
        <w:sz w:val="22"/>
        <w:szCs w:val="22"/>
      </w:rPr>
      <w:t>Dynamic and Versatile Technical Trainer, Writer and Author</w:t>
    </w:r>
  </w:p>
  <w:p w:rsidR="00013A2F" w:rsidRPr="00AF56D0" w:rsidRDefault="00013A2F" w:rsidP="00013A2F">
    <w:pPr>
      <w:shd w:val="clear" w:color="auto" w:fill="000000" w:themeFill="text1"/>
      <w:tabs>
        <w:tab w:val="right" w:pos="9450"/>
      </w:tabs>
      <w:rPr>
        <w:rFonts w:cs="Arial"/>
        <w:b/>
      </w:rPr>
    </w:pPr>
    <w:r w:rsidRPr="00AF56D0">
      <w:rPr>
        <w:rFonts w:cs="Arial"/>
        <w:b/>
      </w:rPr>
      <w:t>Cell: 936-689-1234</w:t>
    </w:r>
    <w:r w:rsidRPr="00AF56D0">
      <w:rPr>
        <w:rFonts w:cs="Arial"/>
        <w:b/>
      </w:rPr>
      <w:tab/>
      <w:t>Email: LockwoodM@yahoo.com</w:t>
    </w:r>
  </w:p>
  <w:p w:rsidR="00EF4E67" w:rsidRPr="00013A2F" w:rsidRDefault="00013A2F" w:rsidP="00013A2F">
    <w:pPr>
      <w:pStyle w:val="Header"/>
      <w:tabs>
        <w:tab w:val="left" w:pos="4611"/>
      </w:tabs>
      <w:rPr>
        <w:sz w:val="8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AC7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448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FB679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1117A41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395C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AEE6062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1ECF3258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80A48AA"/>
    <w:multiLevelType w:val="hybridMultilevel"/>
    <w:tmpl w:val="BCB64160"/>
    <w:lvl w:ilvl="0" w:tplc="8940DF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9F2D8D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C87BFD"/>
    <w:multiLevelType w:val="hybridMultilevel"/>
    <w:tmpl w:val="535097E2"/>
    <w:lvl w:ilvl="0" w:tplc="2180910A">
      <w:start w:val="1"/>
      <w:numFmt w:val="bullet"/>
      <w:pStyle w:val="Resume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EE1FE5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864266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EF7EA4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ED46A7"/>
    <w:multiLevelType w:val="multilevel"/>
    <w:tmpl w:val="BCB641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CE2BA0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CD752D"/>
    <w:multiLevelType w:val="singleLevel"/>
    <w:tmpl w:val="45448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6">
    <w:nsid w:val="482463C3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FB47C2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BC7592E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136570C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38115C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A44F6A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EC031E2"/>
    <w:multiLevelType w:val="singleLevel"/>
    <w:tmpl w:val="29808322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5605992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B75600"/>
    <w:multiLevelType w:val="singleLevel"/>
    <w:tmpl w:val="B9AA1FA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6F640AC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F155481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4"/>
  </w:num>
  <w:num w:numId="3">
    <w:abstractNumId w:val="22"/>
  </w:num>
  <w:num w:numId="4">
    <w:abstractNumId w:val="16"/>
  </w:num>
  <w:num w:numId="5">
    <w:abstractNumId w:val="26"/>
  </w:num>
  <w:num w:numId="6">
    <w:abstractNumId w:val="2"/>
  </w:num>
  <w:num w:numId="7">
    <w:abstractNumId w:val="21"/>
  </w:num>
  <w:num w:numId="8">
    <w:abstractNumId w:val="23"/>
  </w:num>
  <w:num w:numId="9">
    <w:abstractNumId w:val="24"/>
  </w:num>
  <w:num w:numId="10">
    <w:abstractNumId w:val="0"/>
  </w:num>
  <w:num w:numId="11">
    <w:abstractNumId w:val="14"/>
  </w:num>
  <w:num w:numId="12">
    <w:abstractNumId w:val="25"/>
  </w:num>
  <w:num w:numId="13">
    <w:abstractNumId w:val="20"/>
  </w:num>
  <w:num w:numId="14">
    <w:abstractNumId w:val="8"/>
  </w:num>
  <w:num w:numId="15">
    <w:abstractNumId w:val="11"/>
  </w:num>
  <w:num w:numId="16">
    <w:abstractNumId w:val="4"/>
  </w:num>
  <w:num w:numId="17">
    <w:abstractNumId w:val="10"/>
  </w:num>
  <w:num w:numId="18">
    <w:abstractNumId w:val="17"/>
  </w:num>
  <w:num w:numId="19">
    <w:abstractNumId w:val="5"/>
  </w:num>
  <w:num w:numId="20">
    <w:abstractNumId w:val="3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19"/>
  </w:num>
  <w:num w:numId="26">
    <w:abstractNumId w:val="6"/>
  </w:num>
  <w:num w:numId="27">
    <w:abstractNumId w:val="1"/>
  </w:num>
  <w:num w:numId="28">
    <w:abstractNumId w:val="18"/>
  </w:num>
  <w:num w:numId="29">
    <w:abstractNumId w:val="15"/>
  </w:num>
  <w:num w:numId="30">
    <w:abstractNumId w:val="22"/>
  </w:num>
  <w:num w:numId="31">
    <w:abstractNumId w:val="7"/>
  </w:num>
  <w:num w:numId="32">
    <w:abstractNumId w:val="13"/>
  </w:num>
  <w:num w:numId="33">
    <w:abstractNumId w:val="9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DocIDDate" w:val="0"/>
    <w:docVar w:name="SWDocIDLayout" w:val="10000"/>
    <w:docVar w:name="SWDocIDLocation" w:val="0"/>
  </w:docVars>
  <w:rsids>
    <w:rsidRoot w:val="008236BD"/>
    <w:rsid w:val="00013A2F"/>
    <w:rsid w:val="000142BC"/>
    <w:rsid w:val="00014608"/>
    <w:rsid w:val="000A1731"/>
    <w:rsid w:val="000A7135"/>
    <w:rsid w:val="000B4E94"/>
    <w:rsid w:val="000C184B"/>
    <w:rsid w:val="000D1667"/>
    <w:rsid w:val="000D7BE4"/>
    <w:rsid w:val="000E5463"/>
    <w:rsid w:val="00133163"/>
    <w:rsid w:val="00176D41"/>
    <w:rsid w:val="001B28A3"/>
    <w:rsid w:val="001B3C02"/>
    <w:rsid w:val="00202E88"/>
    <w:rsid w:val="002453D9"/>
    <w:rsid w:val="00247511"/>
    <w:rsid w:val="002477F1"/>
    <w:rsid w:val="00266888"/>
    <w:rsid w:val="002902AA"/>
    <w:rsid w:val="002A3F49"/>
    <w:rsid w:val="002A799E"/>
    <w:rsid w:val="002B262C"/>
    <w:rsid w:val="002C6F15"/>
    <w:rsid w:val="002E33EA"/>
    <w:rsid w:val="002E3B2F"/>
    <w:rsid w:val="00313A7D"/>
    <w:rsid w:val="0031507E"/>
    <w:rsid w:val="0035381B"/>
    <w:rsid w:val="003871AC"/>
    <w:rsid w:val="003A166F"/>
    <w:rsid w:val="003B3C4E"/>
    <w:rsid w:val="003F3718"/>
    <w:rsid w:val="003F67B7"/>
    <w:rsid w:val="004032AF"/>
    <w:rsid w:val="004122BA"/>
    <w:rsid w:val="00461B20"/>
    <w:rsid w:val="004A5CBD"/>
    <w:rsid w:val="004C500F"/>
    <w:rsid w:val="004D1307"/>
    <w:rsid w:val="00527384"/>
    <w:rsid w:val="00552123"/>
    <w:rsid w:val="005774BD"/>
    <w:rsid w:val="005C1138"/>
    <w:rsid w:val="005D4094"/>
    <w:rsid w:val="005E1D29"/>
    <w:rsid w:val="005E4B1C"/>
    <w:rsid w:val="00603754"/>
    <w:rsid w:val="00605591"/>
    <w:rsid w:val="0064605B"/>
    <w:rsid w:val="00654E6F"/>
    <w:rsid w:val="006C28D6"/>
    <w:rsid w:val="006F5774"/>
    <w:rsid w:val="00706196"/>
    <w:rsid w:val="00724DD7"/>
    <w:rsid w:val="00736D61"/>
    <w:rsid w:val="00750C54"/>
    <w:rsid w:val="00757FA9"/>
    <w:rsid w:val="00760C36"/>
    <w:rsid w:val="007C614C"/>
    <w:rsid w:val="007D19B1"/>
    <w:rsid w:val="007E3E33"/>
    <w:rsid w:val="007F5A01"/>
    <w:rsid w:val="008236BD"/>
    <w:rsid w:val="008B36B6"/>
    <w:rsid w:val="008B4CD0"/>
    <w:rsid w:val="008C426E"/>
    <w:rsid w:val="00930AF2"/>
    <w:rsid w:val="00961FDB"/>
    <w:rsid w:val="00965556"/>
    <w:rsid w:val="0096608B"/>
    <w:rsid w:val="009A7B5E"/>
    <w:rsid w:val="009C7E93"/>
    <w:rsid w:val="009D08B9"/>
    <w:rsid w:val="009E0312"/>
    <w:rsid w:val="009F67E4"/>
    <w:rsid w:val="00A154C0"/>
    <w:rsid w:val="00A3282B"/>
    <w:rsid w:val="00A65C61"/>
    <w:rsid w:val="00A672F4"/>
    <w:rsid w:val="00A73AE2"/>
    <w:rsid w:val="00AB117E"/>
    <w:rsid w:val="00AD05C5"/>
    <w:rsid w:val="00AD4092"/>
    <w:rsid w:val="00AF15F5"/>
    <w:rsid w:val="00AF27B2"/>
    <w:rsid w:val="00B1702C"/>
    <w:rsid w:val="00B23850"/>
    <w:rsid w:val="00B31E22"/>
    <w:rsid w:val="00B50C17"/>
    <w:rsid w:val="00B537F1"/>
    <w:rsid w:val="00B70826"/>
    <w:rsid w:val="00B92FB3"/>
    <w:rsid w:val="00BD6763"/>
    <w:rsid w:val="00BE2F9D"/>
    <w:rsid w:val="00BE545E"/>
    <w:rsid w:val="00BF7887"/>
    <w:rsid w:val="00C114B4"/>
    <w:rsid w:val="00C35A02"/>
    <w:rsid w:val="00C55189"/>
    <w:rsid w:val="00C736A0"/>
    <w:rsid w:val="00C9147A"/>
    <w:rsid w:val="00C91F51"/>
    <w:rsid w:val="00C954AE"/>
    <w:rsid w:val="00CB6C95"/>
    <w:rsid w:val="00CD60F8"/>
    <w:rsid w:val="00CE012E"/>
    <w:rsid w:val="00D25117"/>
    <w:rsid w:val="00D55593"/>
    <w:rsid w:val="00D704B3"/>
    <w:rsid w:val="00D92CD2"/>
    <w:rsid w:val="00DA3966"/>
    <w:rsid w:val="00DA3E7A"/>
    <w:rsid w:val="00DB24D3"/>
    <w:rsid w:val="00E07009"/>
    <w:rsid w:val="00E646FC"/>
    <w:rsid w:val="00E940C3"/>
    <w:rsid w:val="00EB68FE"/>
    <w:rsid w:val="00ED0035"/>
    <w:rsid w:val="00ED7EDF"/>
    <w:rsid w:val="00EE1779"/>
    <w:rsid w:val="00EE1D78"/>
    <w:rsid w:val="00EF4E67"/>
    <w:rsid w:val="00EF5733"/>
    <w:rsid w:val="00F022EB"/>
    <w:rsid w:val="00F02616"/>
    <w:rsid w:val="00F13E6E"/>
    <w:rsid w:val="00F156B1"/>
    <w:rsid w:val="00F266F6"/>
    <w:rsid w:val="00F424D2"/>
    <w:rsid w:val="00F61FC1"/>
    <w:rsid w:val="00F71C9D"/>
    <w:rsid w:val="00FA2761"/>
    <w:rsid w:val="00FB6DC8"/>
    <w:rsid w:val="00FD1134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8B"/>
    <w:rPr>
      <w:rFonts w:ascii="Arial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96608B"/>
    <w:pPr>
      <w:spacing w:before="220" w:after="220"/>
      <w:ind w:left="-2160"/>
      <w:jc w:val="left"/>
      <w:outlineLvl w:val="0"/>
    </w:pPr>
    <w:rPr>
      <w:rFonts w:ascii="Cambria" w:hAnsi="Cambria"/>
      <w:b/>
      <w:bCs/>
      <w:spacing w:val="0"/>
      <w:kern w:val="32"/>
      <w:sz w:val="32"/>
      <w:szCs w:val="3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96608B"/>
    <w:pPr>
      <w:spacing w:after="220"/>
      <w:jc w:val="left"/>
      <w:outlineLvl w:val="1"/>
    </w:pPr>
    <w:rPr>
      <w:rFonts w:ascii="Cambria" w:hAnsi="Cambria"/>
      <w:b/>
      <w:bCs/>
      <w:i/>
      <w:iCs/>
      <w:spacing w:val="0"/>
      <w:sz w:val="28"/>
      <w:szCs w:val="28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96608B"/>
    <w:pPr>
      <w:spacing w:after="220"/>
      <w:jc w:val="left"/>
      <w:outlineLvl w:val="2"/>
    </w:pPr>
    <w:rPr>
      <w:rFonts w:ascii="Cambria" w:hAnsi="Cambria"/>
      <w:b/>
      <w:bCs/>
      <w:spacing w:val="0"/>
      <w:sz w:val="26"/>
      <w:szCs w:val="26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96608B"/>
    <w:pPr>
      <w:jc w:val="left"/>
      <w:outlineLvl w:val="3"/>
    </w:pPr>
    <w:rPr>
      <w:rFonts w:ascii="Calibri" w:hAnsi="Calibri"/>
      <w:b/>
      <w:bCs/>
      <w:spacing w:val="0"/>
      <w:sz w:val="28"/>
      <w:szCs w:val="2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96608B"/>
    <w:pPr>
      <w:spacing w:after="220"/>
      <w:jc w:val="left"/>
      <w:outlineLvl w:val="4"/>
    </w:pPr>
    <w:rPr>
      <w:rFonts w:ascii="Calibri" w:hAnsi="Calibri"/>
      <w:b/>
      <w:bCs/>
      <w:i/>
      <w:iCs/>
      <w:spacing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6608B"/>
    <w:pPr>
      <w:spacing w:before="240" w:after="60"/>
      <w:jc w:val="both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37F1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37F1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37F1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37F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37F1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37F1"/>
    <w:rPr>
      <w:rFonts w:ascii="Calibri" w:hAnsi="Calibri" w:cs="Times New Roman"/>
      <w:b/>
    </w:rPr>
  </w:style>
  <w:style w:type="paragraph" w:styleId="BodyText">
    <w:name w:val="Body Text"/>
    <w:basedOn w:val="Normal"/>
    <w:link w:val="BodyTextChar"/>
    <w:uiPriority w:val="99"/>
    <w:rsid w:val="0096608B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08B"/>
    <w:rPr>
      <w:rFonts w:ascii="Arial" w:hAnsi="Arial" w:cs="Times New Roman"/>
      <w:spacing w:val="-5"/>
      <w:lang w:val="en-US" w:eastAsia="en-US"/>
    </w:rPr>
  </w:style>
  <w:style w:type="paragraph" w:customStyle="1" w:styleId="ResumeAchievement">
    <w:name w:val="Resume Achievement"/>
    <w:basedOn w:val="BodyText"/>
    <w:link w:val="ResumeAchievementCharChar"/>
    <w:uiPriority w:val="99"/>
    <w:rsid w:val="00CD60F8"/>
    <w:pPr>
      <w:spacing w:after="60" w:line="280" w:lineRule="exact"/>
    </w:pPr>
  </w:style>
  <w:style w:type="paragraph" w:customStyle="1" w:styleId="Address1">
    <w:name w:val="Address 1"/>
    <w:basedOn w:val="Normal"/>
    <w:autoRedefine/>
    <w:uiPriority w:val="99"/>
    <w:rsid w:val="003871AC"/>
    <w:pPr>
      <w:shd w:val="clear" w:color="auto" w:fill="000000"/>
      <w:tabs>
        <w:tab w:val="right" w:pos="9540"/>
      </w:tabs>
      <w:jc w:val="center"/>
    </w:pPr>
    <w:rPr>
      <w:rFonts w:ascii="Impact" w:hAnsi="Impact"/>
      <w:sz w:val="28"/>
      <w:szCs w:val="28"/>
    </w:rPr>
  </w:style>
  <w:style w:type="paragraph" w:customStyle="1" w:styleId="Address2">
    <w:name w:val="Address 2"/>
    <w:basedOn w:val="Normal"/>
    <w:uiPriority w:val="99"/>
    <w:rsid w:val="0096608B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96608B"/>
    <w:pPr>
      <w:ind w:left="720"/>
    </w:pPr>
    <w:rPr>
      <w:spacing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CityState">
    <w:name w:val="City/State"/>
    <w:basedOn w:val="BodyText"/>
    <w:next w:val="BodyText"/>
    <w:uiPriority w:val="99"/>
    <w:rsid w:val="0096608B"/>
    <w:pPr>
      <w:keepNext/>
    </w:pPr>
  </w:style>
  <w:style w:type="paragraph" w:customStyle="1" w:styleId="CompanyName">
    <w:name w:val="Company Name"/>
    <w:basedOn w:val="Normal"/>
    <w:next w:val="Normal"/>
    <w:uiPriority w:val="99"/>
    <w:rsid w:val="000D7BE4"/>
    <w:rPr>
      <w:b/>
      <w:smallCaps/>
    </w:rPr>
  </w:style>
  <w:style w:type="paragraph" w:customStyle="1" w:styleId="CompanyNameOne">
    <w:name w:val="Company Name One"/>
    <w:basedOn w:val="CompanyName"/>
    <w:next w:val="Normal"/>
    <w:autoRedefine/>
    <w:uiPriority w:val="99"/>
    <w:rsid w:val="0096608B"/>
    <w:pPr>
      <w:tabs>
        <w:tab w:val="left" w:pos="1800"/>
      </w:tabs>
    </w:pPr>
    <w:rPr>
      <w:b w:val="0"/>
    </w:rPr>
  </w:style>
  <w:style w:type="paragraph" w:styleId="Date">
    <w:name w:val="Date"/>
    <w:basedOn w:val="BodyText"/>
    <w:link w:val="DateChar"/>
    <w:uiPriority w:val="99"/>
    <w:rsid w:val="0096608B"/>
    <w:pPr>
      <w:keepNext/>
    </w:pPr>
    <w:rPr>
      <w:spacing w:val="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DocumentLabel">
    <w:name w:val="Document Label"/>
    <w:basedOn w:val="Normal"/>
    <w:next w:val="Normal"/>
    <w:uiPriority w:val="99"/>
    <w:rsid w:val="0096608B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96608B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96608B"/>
    <w:pPr>
      <w:jc w:val="both"/>
    </w:pPr>
  </w:style>
  <w:style w:type="paragraph" w:styleId="Footer">
    <w:name w:val="footer"/>
    <w:basedOn w:val="HeaderBase"/>
    <w:link w:val="FooterChar"/>
    <w:uiPriority w:val="99"/>
    <w:rsid w:val="0096608B"/>
    <w:pPr>
      <w:tabs>
        <w:tab w:val="right" w:pos="6840"/>
      </w:tabs>
      <w:spacing w:line="220" w:lineRule="atLeast"/>
      <w:ind w:left="-216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37F1"/>
    <w:rPr>
      <w:rFonts w:ascii="Arial" w:hAnsi="Arial" w:cs="Times New Roman"/>
      <w:sz w:val="20"/>
    </w:rPr>
  </w:style>
  <w:style w:type="paragraph" w:styleId="Header">
    <w:name w:val="header"/>
    <w:basedOn w:val="HeaderBase"/>
    <w:link w:val="HeaderChar"/>
    <w:rsid w:val="0096608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HeadingBase">
    <w:name w:val="Heading Base"/>
    <w:basedOn w:val="BodyText"/>
    <w:next w:val="BodyText"/>
    <w:uiPriority w:val="99"/>
    <w:rsid w:val="0096608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ResumeAchievement"/>
    <w:autoRedefine/>
    <w:uiPriority w:val="99"/>
    <w:rsid w:val="0096608B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uiPriority w:val="99"/>
    <w:rsid w:val="0096608B"/>
  </w:style>
  <w:style w:type="paragraph" w:customStyle="1" w:styleId="JobTitle">
    <w:name w:val="Job Title"/>
    <w:next w:val="ResumeAchievement"/>
    <w:autoRedefine/>
    <w:uiPriority w:val="99"/>
    <w:rsid w:val="00A3282B"/>
    <w:pPr>
      <w:keepNext/>
      <w:keepLines/>
      <w:jc w:val="both"/>
    </w:pPr>
    <w:rPr>
      <w:rFonts w:ascii="Arial Black" w:hAnsi="Arial Black"/>
      <w:b/>
      <w:spacing w:val="-10"/>
      <w:sz w:val="20"/>
      <w:szCs w:val="20"/>
    </w:rPr>
  </w:style>
  <w:style w:type="character" w:customStyle="1" w:styleId="Lead-inEmphasis">
    <w:name w:val="Lead-in Emphasis"/>
    <w:uiPriority w:val="99"/>
    <w:rsid w:val="0096608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96608B"/>
    <w:pPr>
      <w:pBdr>
        <w:bottom w:val="single" w:sz="6" w:space="4" w:color="auto"/>
      </w:pBdr>
      <w:spacing w:after="240"/>
      <w:jc w:val="center"/>
    </w:pPr>
    <w:rPr>
      <w:rFonts w:ascii="Arial Black" w:hAnsi="Arial Black"/>
      <w:spacing w:val="-35"/>
      <w:sz w:val="36"/>
      <w:szCs w:val="36"/>
    </w:rPr>
  </w:style>
  <w:style w:type="paragraph" w:customStyle="1" w:styleId="ResumeSectionTitle">
    <w:name w:val="Resume Section Title"/>
    <w:basedOn w:val="Normal"/>
    <w:next w:val="Normal"/>
    <w:autoRedefine/>
    <w:uiPriority w:val="99"/>
    <w:rsid w:val="00202E88"/>
    <w:pPr>
      <w:spacing w:before="60" w:after="60" w:line="220" w:lineRule="atLeast"/>
    </w:pPr>
    <w:rPr>
      <w:rFonts w:ascii="Times New Roman" w:hAnsi="Times New Roman"/>
      <w:b/>
      <w:i/>
      <w:spacing w:val="-10"/>
      <w:sz w:val="24"/>
      <w:szCs w:val="24"/>
    </w:rPr>
  </w:style>
  <w:style w:type="paragraph" w:customStyle="1" w:styleId="NoTitle">
    <w:name w:val="No Title"/>
    <w:basedOn w:val="ResumeSectionTitle"/>
    <w:uiPriority w:val="99"/>
    <w:rsid w:val="0096608B"/>
  </w:style>
  <w:style w:type="paragraph" w:customStyle="1" w:styleId="Objective">
    <w:name w:val="Objective"/>
    <w:basedOn w:val="Normal"/>
    <w:next w:val="BodyText"/>
    <w:uiPriority w:val="99"/>
    <w:rsid w:val="0096608B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96608B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96608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ResumeAchievement"/>
    <w:next w:val="ResumeAchievement"/>
    <w:uiPriority w:val="99"/>
    <w:rsid w:val="0096608B"/>
    <w:pPr>
      <w:spacing w:before="240"/>
      <w:ind w:left="245" w:hanging="245"/>
    </w:pPr>
  </w:style>
  <w:style w:type="paragraph" w:customStyle="1" w:styleId="ResumeSectionSubtitle">
    <w:name w:val="Resume Section Subtitle"/>
    <w:basedOn w:val="ResumeSectionTitle"/>
    <w:next w:val="Normal"/>
    <w:uiPriority w:val="99"/>
    <w:rsid w:val="0096608B"/>
    <w:rPr>
      <w:b w:val="0"/>
      <w:spacing w:val="0"/>
    </w:rPr>
  </w:style>
  <w:style w:type="paragraph" w:styleId="BodyText2">
    <w:name w:val="Body Text 2"/>
    <w:basedOn w:val="Normal"/>
    <w:link w:val="BodyText2Char"/>
    <w:uiPriority w:val="99"/>
    <w:rsid w:val="0096608B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537F1"/>
    <w:rPr>
      <w:rFonts w:ascii="Arial" w:hAnsi="Arial" w:cs="Times New Roman"/>
      <w:sz w:val="20"/>
    </w:rPr>
  </w:style>
  <w:style w:type="character" w:styleId="Hyperlink">
    <w:name w:val="Hyperlink"/>
    <w:basedOn w:val="DefaultParagraphFont"/>
    <w:uiPriority w:val="99"/>
    <w:rsid w:val="0096608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6608B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semiHidden/>
    <w:rsid w:val="0096608B"/>
  </w:style>
  <w:style w:type="paragraph" w:customStyle="1" w:styleId="ResumeBulletedtext">
    <w:name w:val="Resume Bulleted text"/>
    <w:basedOn w:val="Normal"/>
    <w:uiPriority w:val="99"/>
    <w:rsid w:val="007C614C"/>
    <w:pPr>
      <w:numPr>
        <w:numId w:val="33"/>
      </w:numPr>
      <w:spacing w:after="60"/>
      <w:jc w:val="both"/>
    </w:pPr>
  </w:style>
  <w:style w:type="paragraph" w:customStyle="1" w:styleId="CompanyNameTitle">
    <w:name w:val="Company Name Title"/>
    <w:basedOn w:val="ResumeAchievement"/>
    <w:link w:val="CompanyNameTitleChar"/>
    <w:uiPriority w:val="99"/>
    <w:rsid w:val="0096608B"/>
    <w:rPr>
      <w:b/>
    </w:rPr>
  </w:style>
  <w:style w:type="paragraph" w:customStyle="1" w:styleId="TitleCompany">
    <w:name w:val="Title Company"/>
    <w:basedOn w:val="BodyText2"/>
    <w:uiPriority w:val="99"/>
    <w:rsid w:val="0096608B"/>
    <w:rPr>
      <w:b/>
      <w:smallCaps/>
    </w:rPr>
  </w:style>
  <w:style w:type="paragraph" w:customStyle="1" w:styleId="Notes">
    <w:name w:val="Notes"/>
    <w:basedOn w:val="CompanyNameTitle"/>
    <w:uiPriority w:val="99"/>
    <w:rsid w:val="0096608B"/>
    <w:rPr>
      <w:b w:val="0"/>
      <w:sz w:val="16"/>
      <w:szCs w:val="16"/>
    </w:rPr>
  </w:style>
  <w:style w:type="character" w:customStyle="1" w:styleId="ResumeAchievementCharChar">
    <w:name w:val="Resume Achievement Char Char"/>
    <w:link w:val="ResumeAchievement"/>
    <w:uiPriority w:val="99"/>
    <w:locked/>
    <w:rsid w:val="00CD60F8"/>
    <w:rPr>
      <w:rFonts w:ascii="Arial" w:hAnsi="Arial"/>
      <w:spacing w:val="-5"/>
      <w:lang w:val="en-US" w:eastAsia="en-US"/>
    </w:rPr>
  </w:style>
  <w:style w:type="character" w:customStyle="1" w:styleId="CompanyNameTitleChar">
    <w:name w:val="Company Name Title Char"/>
    <w:link w:val="CompanyNameTitle"/>
    <w:uiPriority w:val="99"/>
    <w:locked/>
    <w:rsid w:val="0096608B"/>
    <w:rPr>
      <w:rFonts w:ascii="Arial" w:hAnsi="Arial"/>
      <w:b/>
      <w:spacing w:val="-5"/>
      <w:lang w:val="en-US" w:eastAsia="en-US"/>
    </w:rPr>
  </w:style>
  <w:style w:type="paragraph" w:customStyle="1" w:styleId="BiosBody">
    <w:name w:val="Bios Body"/>
    <w:basedOn w:val="BodyText"/>
    <w:uiPriority w:val="99"/>
    <w:rsid w:val="00EE1779"/>
    <w:pPr>
      <w:autoSpaceDE w:val="0"/>
      <w:autoSpaceDN w:val="0"/>
      <w:adjustRightInd w:val="0"/>
      <w:spacing w:after="240" w:line="240" w:lineRule="auto"/>
    </w:pPr>
    <w:rPr>
      <w:rFonts w:ascii="Calibri" w:hAnsi="Calibri" w:cs="Calibri"/>
      <w:color w:val="000000"/>
      <w:spacing w:val="0"/>
      <w:sz w:val="24"/>
      <w:szCs w:val="24"/>
    </w:rPr>
  </w:style>
  <w:style w:type="paragraph" w:customStyle="1" w:styleId="ResumeCellPhone">
    <w:name w:val="Resume Cell Phone"/>
    <w:basedOn w:val="Name"/>
    <w:link w:val="ResumeCellPhoneChar"/>
    <w:uiPriority w:val="99"/>
    <w:rsid w:val="002E33EA"/>
    <w:pPr>
      <w:shd w:val="clear" w:color="auto" w:fill="000000"/>
      <w:tabs>
        <w:tab w:val="right" w:pos="9360"/>
      </w:tabs>
      <w:spacing w:after="0"/>
    </w:pPr>
    <w:rPr>
      <w:spacing w:val="0"/>
    </w:rPr>
  </w:style>
  <w:style w:type="character" w:customStyle="1" w:styleId="ResumeCellPhoneChar">
    <w:name w:val="Resume Cell Phone Char"/>
    <w:basedOn w:val="DefaultParagraphFont"/>
    <w:link w:val="ResumeCellPhone"/>
    <w:uiPriority w:val="99"/>
    <w:locked/>
    <w:rsid w:val="002E33EA"/>
    <w:rPr>
      <w:rFonts w:ascii="Arial Black" w:hAnsi="Arial Black" w:cs="Times New Roman"/>
      <w:sz w:val="36"/>
      <w:szCs w:val="36"/>
      <w:lang w:val="en-US" w:eastAsia="en-US" w:bidi="ar-SA"/>
    </w:rPr>
  </w:style>
  <w:style w:type="paragraph" w:customStyle="1" w:styleId="ResumeHeadline">
    <w:name w:val="Resume Headline"/>
    <w:basedOn w:val="Normal"/>
    <w:uiPriority w:val="99"/>
    <w:rsid w:val="00266888"/>
    <w:pPr>
      <w:jc w:val="center"/>
    </w:pPr>
    <w:rPr>
      <w:i/>
    </w:rPr>
  </w:style>
  <w:style w:type="character" w:customStyle="1" w:styleId="TxtCell">
    <w:name w:val="Txt Cell"/>
    <w:basedOn w:val="ResumeCellPhoneChar"/>
    <w:uiPriority w:val="99"/>
    <w:rsid w:val="002E33EA"/>
    <w:rPr>
      <w:rFonts w:ascii="Arial" w:hAnsi="Arial" w:cs="Times New Roman"/>
      <w:b/>
      <w:sz w:val="36"/>
      <w:szCs w:val="3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8B"/>
    <w:rPr>
      <w:rFonts w:ascii="Arial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96608B"/>
    <w:pPr>
      <w:spacing w:before="220" w:after="220"/>
      <w:ind w:left="-2160"/>
      <w:jc w:val="left"/>
      <w:outlineLvl w:val="0"/>
    </w:pPr>
    <w:rPr>
      <w:rFonts w:ascii="Cambria" w:hAnsi="Cambria"/>
      <w:b/>
      <w:bCs/>
      <w:spacing w:val="0"/>
      <w:kern w:val="32"/>
      <w:sz w:val="32"/>
      <w:szCs w:val="3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96608B"/>
    <w:pPr>
      <w:spacing w:after="220"/>
      <w:jc w:val="left"/>
      <w:outlineLvl w:val="1"/>
    </w:pPr>
    <w:rPr>
      <w:rFonts w:ascii="Cambria" w:hAnsi="Cambria"/>
      <w:b/>
      <w:bCs/>
      <w:i/>
      <w:iCs/>
      <w:spacing w:val="0"/>
      <w:sz w:val="28"/>
      <w:szCs w:val="28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96608B"/>
    <w:pPr>
      <w:spacing w:after="220"/>
      <w:jc w:val="left"/>
      <w:outlineLvl w:val="2"/>
    </w:pPr>
    <w:rPr>
      <w:rFonts w:ascii="Cambria" w:hAnsi="Cambria"/>
      <w:b/>
      <w:bCs/>
      <w:spacing w:val="0"/>
      <w:sz w:val="26"/>
      <w:szCs w:val="26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96608B"/>
    <w:pPr>
      <w:jc w:val="left"/>
      <w:outlineLvl w:val="3"/>
    </w:pPr>
    <w:rPr>
      <w:rFonts w:ascii="Calibri" w:hAnsi="Calibri"/>
      <w:b/>
      <w:bCs/>
      <w:spacing w:val="0"/>
      <w:sz w:val="28"/>
      <w:szCs w:val="2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96608B"/>
    <w:pPr>
      <w:spacing w:after="220"/>
      <w:jc w:val="left"/>
      <w:outlineLvl w:val="4"/>
    </w:pPr>
    <w:rPr>
      <w:rFonts w:ascii="Calibri" w:hAnsi="Calibri"/>
      <w:b/>
      <w:bCs/>
      <w:i/>
      <w:iCs/>
      <w:spacing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6608B"/>
    <w:pPr>
      <w:spacing w:before="240" w:after="60"/>
      <w:jc w:val="both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37F1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37F1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37F1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37F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37F1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37F1"/>
    <w:rPr>
      <w:rFonts w:ascii="Calibri" w:hAnsi="Calibri" w:cs="Times New Roman"/>
      <w:b/>
    </w:rPr>
  </w:style>
  <w:style w:type="paragraph" w:styleId="BodyText">
    <w:name w:val="Body Text"/>
    <w:basedOn w:val="Normal"/>
    <w:link w:val="BodyTextChar"/>
    <w:uiPriority w:val="99"/>
    <w:rsid w:val="0096608B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08B"/>
    <w:rPr>
      <w:rFonts w:ascii="Arial" w:hAnsi="Arial" w:cs="Times New Roman"/>
      <w:spacing w:val="-5"/>
      <w:lang w:val="en-US" w:eastAsia="en-US"/>
    </w:rPr>
  </w:style>
  <w:style w:type="paragraph" w:customStyle="1" w:styleId="ResumeAchievement">
    <w:name w:val="Resume Achievement"/>
    <w:basedOn w:val="BodyText"/>
    <w:link w:val="ResumeAchievementCharChar"/>
    <w:uiPriority w:val="99"/>
    <w:rsid w:val="00CD60F8"/>
    <w:pPr>
      <w:spacing w:after="60" w:line="280" w:lineRule="exact"/>
    </w:pPr>
  </w:style>
  <w:style w:type="paragraph" w:customStyle="1" w:styleId="Address1">
    <w:name w:val="Address 1"/>
    <w:basedOn w:val="Normal"/>
    <w:autoRedefine/>
    <w:uiPriority w:val="99"/>
    <w:rsid w:val="003871AC"/>
    <w:pPr>
      <w:shd w:val="clear" w:color="auto" w:fill="000000"/>
      <w:tabs>
        <w:tab w:val="right" w:pos="9540"/>
      </w:tabs>
      <w:jc w:val="center"/>
    </w:pPr>
    <w:rPr>
      <w:rFonts w:ascii="Impact" w:hAnsi="Impact"/>
      <w:sz w:val="28"/>
      <w:szCs w:val="28"/>
    </w:rPr>
  </w:style>
  <w:style w:type="paragraph" w:customStyle="1" w:styleId="Address2">
    <w:name w:val="Address 2"/>
    <w:basedOn w:val="Normal"/>
    <w:uiPriority w:val="99"/>
    <w:rsid w:val="0096608B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96608B"/>
    <w:pPr>
      <w:ind w:left="720"/>
    </w:pPr>
    <w:rPr>
      <w:spacing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CityState">
    <w:name w:val="City/State"/>
    <w:basedOn w:val="BodyText"/>
    <w:next w:val="BodyText"/>
    <w:uiPriority w:val="99"/>
    <w:rsid w:val="0096608B"/>
    <w:pPr>
      <w:keepNext/>
    </w:pPr>
  </w:style>
  <w:style w:type="paragraph" w:customStyle="1" w:styleId="CompanyName">
    <w:name w:val="Company Name"/>
    <w:basedOn w:val="Normal"/>
    <w:next w:val="Normal"/>
    <w:uiPriority w:val="99"/>
    <w:rsid w:val="000D7BE4"/>
    <w:rPr>
      <w:b/>
      <w:smallCaps/>
    </w:rPr>
  </w:style>
  <w:style w:type="paragraph" w:customStyle="1" w:styleId="CompanyNameOne">
    <w:name w:val="Company Name One"/>
    <w:basedOn w:val="CompanyName"/>
    <w:next w:val="Normal"/>
    <w:autoRedefine/>
    <w:uiPriority w:val="99"/>
    <w:rsid w:val="0096608B"/>
    <w:pPr>
      <w:tabs>
        <w:tab w:val="left" w:pos="1800"/>
      </w:tabs>
    </w:pPr>
    <w:rPr>
      <w:b w:val="0"/>
    </w:rPr>
  </w:style>
  <w:style w:type="paragraph" w:styleId="Date">
    <w:name w:val="Date"/>
    <w:basedOn w:val="BodyText"/>
    <w:link w:val="DateChar"/>
    <w:uiPriority w:val="99"/>
    <w:rsid w:val="0096608B"/>
    <w:pPr>
      <w:keepNext/>
    </w:pPr>
    <w:rPr>
      <w:spacing w:val="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DocumentLabel">
    <w:name w:val="Document Label"/>
    <w:basedOn w:val="Normal"/>
    <w:next w:val="Normal"/>
    <w:uiPriority w:val="99"/>
    <w:rsid w:val="0096608B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96608B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96608B"/>
    <w:pPr>
      <w:jc w:val="both"/>
    </w:pPr>
  </w:style>
  <w:style w:type="paragraph" w:styleId="Footer">
    <w:name w:val="footer"/>
    <w:basedOn w:val="HeaderBase"/>
    <w:link w:val="FooterChar"/>
    <w:uiPriority w:val="99"/>
    <w:rsid w:val="0096608B"/>
    <w:pPr>
      <w:tabs>
        <w:tab w:val="right" w:pos="6840"/>
      </w:tabs>
      <w:spacing w:line="220" w:lineRule="atLeast"/>
      <w:ind w:left="-216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37F1"/>
    <w:rPr>
      <w:rFonts w:ascii="Arial" w:hAnsi="Arial" w:cs="Times New Roman"/>
      <w:sz w:val="20"/>
    </w:rPr>
  </w:style>
  <w:style w:type="paragraph" w:styleId="Header">
    <w:name w:val="header"/>
    <w:basedOn w:val="HeaderBase"/>
    <w:link w:val="HeaderChar"/>
    <w:rsid w:val="0096608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HeadingBase">
    <w:name w:val="Heading Base"/>
    <w:basedOn w:val="BodyText"/>
    <w:next w:val="BodyText"/>
    <w:uiPriority w:val="99"/>
    <w:rsid w:val="0096608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ResumeAchievement"/>
    <w:autoRedefine/>
    <w:uiPriority w:val="99"/>
    <w:rsid w:val="0096608B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uiPriority w:val="99"/>
    <w:rsid w:val="0096608B"/>
  </w:style>
  <w:style w:type="paragraph" w:customStyle="1" w:styleId="JobTitle">
    <w:name w:val="Job Title"/>
    <w:next w:val="ResumeAchievement"/>
    <w:autoRedefine/>
    <w:uiPriority w:val="99"/>
    <w:rsid w:val="00A3282B"/>
    <w:pPr>
      <w:keepNext/>
      <w:keepLines/>
      <w:jc w:val="both"/>
    </w:pPr>
    <w:rPr>
      <w:rFonts w:ascii="Arial Black" w:hAnsi="Arial Black"/>
      <w:b/>
      <w:spacing w:val="-10"/>
      <w:sz w:val="20"/>
      <w:szCs w:val="20"/>
    </w:rPr>
  </w:style>
  <w:style w:type="character" w:customStyle="1" w:styleId="Lead-inEmphasis">
    <w:name w:val="Lead-in Emphasis"/>
    <w:uiPriority w:val="99"/>
    <w:rsid w:val="0096608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96608B"/>
    <w:pPr>
      <w:pBdr>
        <w:bottom w:val="single" w:sz="6" w:space="4" w:color="auto"/>
      </w:pBdr>
      <w:spacing w:after="240"/>
      <w:jc w:val="center"/>
    </w:pPr>
    <w:rPr>
      <w:rFonts w:ascii="Arial Black" w:hAnsi="Arial Black"/>
      <w:spacing w:val="-35"/>
      <w:sz w:val="36"/>
      <w:szCs w:val="36"/>
    </w:rPr>
  </w:style>
  <w:style w:type="paragraph" w:customStyle="1" w:styleId="ResumeSectionTitle">
    <w:name w:val="Resume Section Title"/>
    <w:basedOn w:val="Normal"/>
    <w:next w:val="Normal"/>
    <w:autoRedefine/>
    <w:uiPriority w:val="99"/>
    <w:rsid w:val="00202E88"/>
    <w:pPr>
      <w:spacing w:before="60" w:after="60" w:line="220" w:lineRule="atLeast"/>
    </w:pPr>
    <w:rPr>
      <w:rFonts w:ascii="Times New Roman" w:hAnsi="Times New Roman"/>
      <w:b/>
      <w:i/>
      <w:spacing w:val="-10"/>
      <w:sz w:val="24"/>
      <w:szCs w:val="24"/>
    </w:rPr>
  </w:style>
  <w:style w:type="paragraph" w:customStyle="1" w:styleId="NoTitle">
    <w:name w:val="No Title"/>
    <w:basedOn w:val="ResumeSectionTitle"/>
    <w:uiPriority w:val="99"/>
    <w:rsid w:val="0096608B"/>
  </w:style>
  <w:style w:type="paragraph" w:customStyle="1" w:styleId="Objective">
    <w:name w:val="Objective"/>
    <w:basedOn w:val="Normal"/>
    <w:next w:val="BodyText"/>
    <w:uiPriority w:val="99"/>
    <w:rsid w:val="0096608B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96608B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96608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ResumeAchievement"/>
    <w:next w:val="ResumeAchievement"/>
    <w:uiPriority w:val="99"/>
    <w:rsid w:val="0096608B"/>
    <w:pPr>
      <w:spacing w:before="240"/>
      <w:ind w:left="245" w:hanging="245"/>
    </w:pPr>
  </w:style>
  <w:style w:type="paragraph" w:customStyle="1" w:styleId="ResumeSectionSubtitle">
    <w:name w:val="Resume Section Subtitle"/>
    <w:basedOn w:val="ResumeSectionTitle"/>
    <w:next w:val="Normal"/>
    <w:uiPriority w:val="99"/>
    <w:rsid w:val="0096608B"/>
    <w:rPr>
      <w:b w:val="0"/>
      <w:spacing w:val="0"/>
    </w:rPr>
  </w:style>
  <w:style w:type="paragraph" w:styleId="BodyText2">
    <w:name w:val="Body Text 2"/>
    <w:basedOn w:val="Normal"/>
    <w:link w:val="BodyText2Char"/>
    <w:uiPriority w:val="99"/>
    <w:rsid w:val="0096608B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537F1"/>
    <w:rPr>
      <w:rFonts w:ascii="Arial" w:hAnsi="Arial" w:cs="Times New Roman"/>
      <w:sz w:val="20"/>
    </w:rPr>
  </w:style>
  <w:style w:type="character" w:styleId="Hyperlink">
    <w:name w:val="Hyperlink"/>
    <w:basedOn w:val="DefaultParagraphFont"/>
    <w:uiPriority w:val="99"/>
    <w:rsid w:val="0096608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6608B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semiHidden/>
    <w:rsid w:val="0096608B"/>
  </w:style>
  <w:style w:type="paragraph" w:customStyle="1" w:styleId="ResumeBulletedtext">
    <w:name w:val="Resume Bulleted text"/>
    <w:basedOn w:val="Normal"/>
    <w:uiPriority w:val="99"/>
    <w:rsid w:val="007C614C"/>
    <w:pPr>
      <w:numPr>
        <w:numId w:val="33"/>
      </w:numPr>
      <w:spacing w:after="60"/>
      <w:jc w:val="both"/>
    </w:pPr>
  </w:style>
  <w:style w:type="paragraph" w:customStyle="1" w:styleId="CompanyNameTitle">
    <w:name w:val="Company Name Title"/>
    <w:basedOn w:val="ResumeAchievement"/>
    <w:link w:val="CompanyNameTitleChar"/>
    <w:uiPriority w:val="99"/>
    <w:rsid w:val="0096608B"/>
    <w:rPr>
      <w:b/>
    </w:rPr>
  </w:style>
  <w:style w:type="paragraph" w:customStyle="1" w:styleId="TitleCompany">
    <w:name w:val="Title Company"/>
    <w:basedOn w:val="BodyText2"/>
    <w:uiPriority w:val="99"/>
    <w:rsid w:val="0096608B"/>
    <w:rPr>
      <w:b/>
      <w:smallCaps/>
    </w:rPr>
  </w:style>
  <w:style w:type="paragraph" w:customStyle="1" w:styleId="Notes">
    <w:name w:val="Notes"/>
    <w:basedOn w:val="CompanyNameTitle"/>
    <w:uiPriority w:val="99"/>
    <w:rsid w:val="0096608B"/>
    <w:rPr>
      <w:b w:val="0"/>
      <w:sz w:val="16"/>
      <w:szCs w:val="16"/>
    </w:rPr>
  </w:style>
  <w:style w:type="character" w:customStyle="1" w:styleId="ResumeAchievementCharChar">
    <w:name w:val="Resume Achievement Char Char"/>
    <w:link w:val="ResumeAchievement"/>
    <w:uiPriority w:val="99"/>
    <w:locked/>
    <w:rsid w:val="00CD60F8"/>
    <w:rPr>
      <w:rFonts w:ascii="Arial" w:hAnsi="Arial"/>
      <w:spacing w:val="-5"/>
      <w:lang w:val="en-US" w:eastAsia="en-US"/>
    </w:rPr>
  </w:style>
  <w:style w:type="character" w:customStyle="1" w:styleId="CompanyNameTitleChar">
    <w:name w:val="Company Name Title Char"/>
    <w:link w:val="CompanyNameTitle"/>
    <w:uiPriority w:val="99"/>
    <w:locked/>
    <w:rsid w:val="0096608B"/>
    <w:rPr>
      <w:rFonts w:ascii="Arial" w:hAnsi="Arial"/>
      <w:b/>
      <w:spacing w:val="-5"/>
      <w:lang w:val="en-US" w:eastAsia="en-US"/>
    </w:rPr>
  </w:style>
  <w:style w:type="paragraph" w:customStyle="1" w:styleId="BiosBody">
    <w:name w:val="Bios Body"/>
    <w:basedOn w:val="BodyText"/>
    <w:uiPriority w:val="99"/>
    <w:rsid w:val="00EE1779"/>
    <w:pPr>
      <w:autoSpaceDE w:val="0"/>
      <w:autoSpaceDN w:val="0"/>
      <w:adjustRightInd w:val="0"/>
      <w:spacing w:after="240" w:line="240" w:lineRule="auto"/>
    </w:pPr>
    <w:rPr>
      <w:rFonts w:ascii="Calibri" w:hAnsi="Calibri" w:cs="Calibri"/>
      <w:color w:val="000000"/>
      <w:spacing w:val="0"/>
      <w:sz w:val="24"/>
      <w:szCs w:val="24"/>
    </w:rPr>
  </w:style>
  <w:style w:type="paragraph" w:customStyle="1" w:styleId="ResumeCellPhone">
    <w:name w:val="Resume Cell Phone"/>
    <w:basedOn w:val="Name"/>
    <w:link w:val="ResumeCellPhoneChar"/>
    <w:uiPriority w:val="99"/>
    <w:rsid w:val="002E33EA"/>
    <w:pPr>
      <w:shd w:val="clear" w:color="auto" w:fill="000000"/>
      <w:tabs>
        <w:tab w:val="right" w:pos="9360"/>
      </w:tabs>
      <w:spacing w:after="0"/>
    </w:pPr>
    <w:rPr>
      <w:spacing w:val="0"/>
    </w:rPr>
  </w:style>
  <w:style w:type="character" w:customStyle="1" w:styleId="ResumeCellPhoneChar">
    <w:name w:val="Resume Cell Phone Char"/>
    <w:basedOn w:val="DefaultParagraphFont"/>
    <w:link w:val="ResumeCellPhone"/>
    <w:uiPriority w:val="99"/>
    <w:locked/>
    <w:rsid w:val="002E33EA"/>
    <w:rPr>
      <w:rFonts w:ascii="Arial Black" w:hAnsi="Arial Black" w:cs="Times New Roman"/>
      <w:sz w:val="36"/>
      <w:szCs w:val="36"/>
      <w:lang w:val="en-US" w:eastAsia="en-US" w:bidi="ar-SA"/>
    </w:rPr>
  </w:style>
  <w:style w:type="paragraph" w:customStyle="1" w:styleId="ResumeHeadline">
    <w:name w:val="Resume Headline"/>
    <w:basedOn w:val="Normal"/>
    <w:uiPriority w:val="99"/>
    <w:rsid w:val="00266888"/>
    <w:pPr>
      <w:jc w:val="center"/>
    </w:pPr>
    <w:rPr>
      <w:i/>
    </w:rPr>
  </w:style>
  <w:style w:type="character" w:customStyle="1" w:styleId="TxtCell">
    <w:name w:val="Txt Cell"/>
    <w:basedOn w:val="ResumeCellPhoneChar"/>
    <w:uiPriority w:val="99"/>
    <w:rsid w:val="002E33EA"/>
    <w:rPr>
      <w:rFonts w:ascii="Arial" w:hAnsi="Arial" w:cs="Times New Roman"/>
      <w:b/>
      <w:sz w:val="36"/>
      <w:szCs w:val="3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90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58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MSiegert</dc:creator>
  <cp:lastModifiedBy>Mariann Siegert</cp:lastModifiedBy>
  <cp:revision>14</cp:revision>
  <cp:lastPrinted>2010-12-06T21:10:00Z</cp:lastPrinted>
  <dcterms:created xsi:type="dcterms:W3CDTF">2010-12-20T20:07:00Z</dcterms:created>
  <dcterms:modified xsi:type="dcterms:W3CDTF">2011-01-15T18:03:00Z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/>
  </property>
</Properties>
</file>