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Layout w:type="fixed"/>
        <w:tblLook w:val="0000" w:firstRow="0" w:lastRow="0" w:firstColumn="0" w:lastColumn="0" w:noHBand="0" w:noVBand="0"/>
      </w:tblPr>
      <w:tblGrid>
        <w:gridCol w:w="2340"/>
        <w:gridCol w:w="7200"/>
      </w:tblGrid>
      <w:tr w:rsidR="00EF4E67" w:rsidTr="002E33EA">
        <w:trPr>
          <w:cantSplit/>
        </w:trPr>
        <w:tc>
          <w:tcPr>
            <w:tcW w:w="9540" w:type="dxa"/>
            <w:gridSpan w:val="2"/>
          </w:tcPr>
          <w:p w:rsidR="006C4852" w:rsidRPr="006C4852" w:rsidRDefault="006C4852" w:rsidP="00637034">
            <w:pPr>
              <w:pStyle w:val="Name"/>
              <w:shd w:val="clear" w:color="auto" w:fill="17365D"/>
              <w:spacing w:after="0"/>
              <w:rPr>
                <w:rFonts w:ascii="Arial" w:hAnsi="Arial" w:cs="Arial"/>
                <w:sz w:val="40"/>
                <w:szCs w:val="40"/>
              </w:rPr>
            </w:pPr>
            <w:bookmarkStart w:id="0" w:name="_GoBack"/>
            <w:bookmarkEnd w:id="0"/>
            <w:proofErr w:type="spellStart"/>
            <w:r w:rsidRPr="006C4852">
              <w:rPr>
                <w:rFonts w:ascii="Arial" w:hAnsi="Arial" w:cs="Arial"/>
                <w:sz w:val="40"/>
                <w:szCs w:val="40"/>
              </w:rPr>
              <w:t>MaryEllen</w:t>
            </w:r>
            <w:proofErr w:type="spellEnd"/>
            <w:r w:rsidRPr="006C4852">
              <w:rPr>
                <w:rFonts w:ascii="Arial" w:hAnsi="Arial" w:cs="Arial"/>
                <w:sz w:val="40"/>
                <w:szCs w:val="40"/>
              </w:rPr>
              <w:t xml:space="preserve"> Lockwood</w:t>
            </w:r>
          </w:p>
          <w:p w:rsidR="006C4852" w:rsidRPr="002E33EA" w:rsidRDefault="006C4852" w:rsidP="00637034">
            <w:pPr>
              <w:shd w:val="clear" w:color="auto" w:fill="000000"/>
              <w:tabs>
                <w:tab w:val="right" w:pos="9450"/>
              </w:tabs>
              <w:jc w:val="center"/>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EF4E67" w:rsidRPr="00637034" w:rsidRDefault="00637034" w:rsidP="00637034">
            <w:pPr>
              <w:jc w:val="center"/>
              <w:rPr>
                <w:b/>
              </w:rPr>
            </w:pPr>
            <w:r w:rsidRPr="00637034">
              <w:rPr>
                <w:b/>
              </w:rPr>
              <w:t>Versatile and dynamic Technical Trainer, Writer and Author</w:t>
            </w:r>
          </w:p>
        </w:tc>
      </w:tr>
      <w:tr w:rsidR="00EF4E67" w:rsidTr="00527384">
        <w:trPr>
          <w:cantSplit/>
        </w:trPr>
        <w:tc>
          <w:tcPr>
            <w:tcW w:w="9540" w:type="dxa"/>
            <w:gridSpan w:val="2"/>
            <w:shd w:val="clear" w:color="auto" w:fill="D8D8D8"/>
          </w:tcPr>
          <w:p w:rsidR="00EF4E67" w:rsidRDefault="00EF4E67" w:rsidP="006C4852">
            <w:pPr>
              <w:pStyle w:val="ResumeSectionTitle"/>
            </w:pPr>
            <w:r>
              <w:t>Qualifications Summary:</w:t>
            </w:r>
          </w:p>
        </w:tc>
      </w:tr>
      <w:tr w:rsidR="00EF4E67" w:rsidTr="00527384">
        <w:tc>
          <w:tcPr>
            <w:tcW w:w="9540" w:type="dxa"/>
            <w:gridSpan w:val="2"/>
          </w:tcPr>
          <w:p w:rsidR="00EF4E67" w:rsidRDefault="00EF4E67" w:rsidP="00AD4092">
            <w:pPr>
              <w:pStyle w:val="ResumeBulletedtext"/>
              <w:spacing w:before="120"/>
            </w:pPr>
            <w:r>
              <w:t xml:space="preserve">Wrote, developed and implemented over 100 dynamic, high-impact technical training courses tailored to reach many diversified audience segments for some of the largest major oil companies, law firms and newspapers in the </w:t>
            </w:r>
            <w:smartTag w:uri="urn:schemas-microsoft-com:office:smarttags" w:element="place">
              <w:smartTag w:uri="urn:schemas-microsoft-com:office:smarttags" w:element="country-region">
                <w:r>
                  <w:t>United States</w:t>
                </w:r>
              </w:smartTag>
            </w:smartTag>
            <w:r>
              <w:t>.</w:t>
            </w:r>
          </w:p>
          <w:p w:rsidR="00EF4E67" w:rsidRDefault="00EF4E67" w:rsidP="007C614C">
            <w:pPr>
              <w:pStyle w:val="ResumeBulletedtext"/>
            </w:pPr>
            <w:r>
              <w:t>Qualifications incorporate 16+ years of multi-faceted Information Technology experience including Managerial, Supervisory and Project Management skills.</w:t>
            </w:r>
          </w:p>
          <w:p w:rsidR="00EF4E67" w:rsidRDefault="00EF4E67" w:rsidP="003806F4">
            <w:pPr>
              <w:pStyle w:val="ResumeBulletedtext"/>
              <w:spacing w:after="120"/>
            </w:pPr>
            <w:r>
              <w:t>Currently writing and gearing up to publish several Microsoft Word</w:t>
            </w:r>
            <w:r w:rsidR="003806F4">
              <w:t xml:space="preserve"> training courses and</w:t>
            </w:r>
            <w:r>
              <w:t xml:space="preserve"> reference books for Word 2007 and 2010.  </w:t>
            </w:r>
          </w:p>
        </w:tc>
      </w:tr>
      <w:tr w:rsidR="00EF4E67" w:rsidTr="00527384">
        <w:trPr>
          <w:cantSplit/>
        </w:trPr>
        <w:tc>
          <w:tcPr>
            <w:tcW w:w="9540" w:type="dxa"/>
            <w:gridSpan w:val="2"/>
            <w:shd w:val="clear" w:color="auto" w:fill="D8D8D8"/>
          </w:tcPr>
          <w:p w:rsidR="00EF4E67" w:rsidRDefault="00EF4E67" w:rsidP="006C4852">
            <w:pPr>
              <w:pStyle w:val="ResumeSectionTitle"/>
            </w:pPr>
            <w:r>
              <w:t>Professional Experience:</w:t>
            </w:r>
          </w:p>
        </w:tc>
      </w:tr>
      <w:tr w:rsidR="00EF4E67" w:rsidTr="003871AC">
        <w:tc>
          <w:tcPr>
            <w:tcW w:w="2340" w:type="dxa"/>
          </w:tcPr>
          <w:p w:rsidR="00EF4E67" w:rsidRDefault="00EF4E67" w:rsidP="003B3C4E">
            <w:pPr>
              <w:pStyle w:val="CompanyName"/>
              <w:spacing w:before="60"/>
            </w:pPr>
            <w:r>
              <w:t>05/02 – Present:</w:t>
            </w:r>
          </w:p>
          <w:p w:rsidR="00EF4E67" w:rsidRDefault="003806F4" w:rsidP="003B3C4E">
            <w:pPr>
              <w:pStyle w:val="CompanyName"/>
              <w:spacing w:before="60"/>
            </w:pPr>
            <w:r>
              <w:t>Lockwood LLP</w:t>
            </w:r>
          </w:p>
          <w:p w:rsidR="00EF4E67" w:rsidRPr="00C954AE" w:rsidRDefault="00EF4E67" w:rsidP="00C954AE">
            <w:pPr>
              <w:pStyle w:val="CompanyName"/>
            </w:pPr>
            <w:r>
              <w:t>Houston, Texas</w:t>
            </w:r>
          </w:p>
        </w:tc>
        <w:tc>
          <w:tcPr>
            <w:tcW w:w="7200" w:type="dxa"/>
          </w:tcPr>
          <w:p w:rsidR="00EF4E67" w:rsidRDefault="00EF4E67" w:rsidP="003806F4">
            <w:pPr>
              <w:pStyle w:val="JobTitle"/>
            </w:pPr>
            <w:r>
              <w:t>Sr. Technical Trainer and Writer</w:t>
            </w:r>
          </w:p>
          <w:p w:rsidR="00EF4E67" w:rsidRDefault="00C74BA0" w:rsidP="00E940C3">
            <w:pPr>
              <w:pStyle w:val="ResumeAchievement"/>
            </w:pPr>
            <w:r>
              <w:rPr>
                <w:rFonts w:cs="Arial"/>
                <w:color w:val="000000"/>
              </w:rPr>
              <w:t>Delivering and designing comprehensive, certificate based training program throughout this international law firm with 12 offices and 1400+ employees. </w:t>
            </w:r>
            <w:r w:rsidR="00EF4E67">
              <w:t xml:space="preserve"> </w:t>
            </w:r>
          </w:p>
          <w:p w:rsidR="00EF4E67" w:rsidRDefault="00EF4E67" w:rsidP="007C614C">
            <w:pPr>
              <w:pStyle w:val="ResumeBulletedtext"/>
            </w:pPr>
            <w:r>
              <w:t xml:space="preserve">Managing, designing and delivering classes for in-house Continuing Technical Education program offering over 65 courses in different subject matters.  </w:t>
            </w:r>
          </w:p>
          <w:p w:rsidR="00EF4E67" w:rsidRDefault="00EF4E67" w:rsidP="007C614C">
            <w:pPr>
              <w:pStyle w:val="ResumeBulletedtext"/>
            </w:pPr>
            <w:r>
              <w:t>Designing</w:t>
            </w:r>
            <w:r w:rsidRPr="00E940C3">
              <w:t xml:space="preserve"> instructor-led</w:t>
            </w:r>
            <w:r>
              <w:t>,</w:t>
            </w:r>
            <w:r w:rsidRPr="00E940C3">
              <w:t xml:space="preserve"> </w:t>
            </w:r>
            <w:r>
              <w:t xml:space="preserve">online, </w:t>
            </w:r>
            <w:r w:rsidRPr="00E940C3">
              <w:t xml:space="preserve">blended </w:t>
            </w:r>
            <w:r>
              <w:t xml:space="preserve">and Train-the-Trainer </w:t>
            </w:r>
            <w:r w:rsidRPr="00E940C3">
              <w:t>learning programs</w:t>
            </w:r>
            <w:r>
              <w:t xml:space="preserve">.  Writing training courseware such as training guides, quick reference cards, manuals, class exercises and test out exams. </w:t>
            </w:r>
          </w:p>
          <w:p w:rsidR="00EF4E67" w:rsidRDefault="00EF4E67" w:rsidP="007C614C">
            <w:pPr>
              <w:pStyle w:val="ResumeBulletedtext"/>
            </w:pPr>
            <w:r>
              <w:t xml:space="preserve">Traveling to other offices as needed and/or conduct online Webinar training classes for offices in other cities. </w:t>
            </w:r>
          </w:p>
          <w:p w:rsidR="00EF4E67" w:rsidRDefault="00EF4E67" w:rsidP="00B50C17">
            <w:pPr>
              <w:pStyle w:val="ResumeBulletedtext"/>
              <w:numPr>
                <w:ilvl w:val="0"/>
                <w:numId w:val="0"/>
              </w:numPr>
            </w:pPr>
          </w:p>
        </w:tc>
      </w:tr>
      <w:tr w:rsidR="00EF4E67" w:rsidTr="003871AC">
        <w:tc>
          <w:tcPr>
            <w:tcW w:w="2340" w:type="dxa"/>
          </w:tcPr>
          <w:p w:rsidR="00EF4E67" w:rsidRDefault="00EF4E67" w:rsidP="00AF15F5">
            <w:pPr>
              <w:pStyle w:val="CompanyName"/>
              <w:spacing w:before="60"/>
            </w:pPr>
            <w:r>
              <w:t>10/98 – 05/02:</w:t>
            </w:r>
          </w:p>
          <w:p w:rsidR="00EF4E67" w:rsidRDefault="00EF4E67" w:rsidP="00AF15F5">
            <w:pPr>
              <w:pStyle w:val="CompanyName"/>
              <w:spacing w:before="60"/>
            </w:pPr>
            <w:r>
              <w:t>Lock</w:t>
            </w:r>
            <w:r w:rsidR="003806F4">
              <w:t>wood LLP</w:t>
            </w:r>
          </w:p>
          <w:p w:rsidR="00EF4E67" w:rsidRPr="00C954AE" w:rsidRDefault="00EF4E67" w:rsidP="00C954AE">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Default="00EF4E67" w:rsidP="003806F4">
            <w:pPr>
              <w:pStyle w:val="JobTitle"/>
            </w:pPr>
            <w:r>
              <w:t>Applications Support Analyst</w:t>
            </w:r>
          </w:p>
          <w:p w:rsidR="00EF4E67" w:rsidRDefault="004122BA" w:rsidP="00176D41">
            <w:pPr>
              <w:pStyle w:val="ResumeAchievement"/>
            </w:pPr>
            <w:r>
              <w:t>Providing</w:t>
            </w:r>
            <w:r w:rsidR="00EF4E67">
              <w:t xml:space="preserve"> application support and training for 800 secretaries, paralegals, staff and attorneys across five offices. Diversified position that required comprehensive computer knowledge and the ability to adapt quickly.</w:t>
            </w:r>
          </w:p>
          <w:p w:rsidR="00EF4E67" w:rsidRDefault="00EF4E67" w:rsidP="007C614C">
            <w:pPr>
              <w:pStyle w:val="ResumeBulletedtext"/>
            </w:pPr>
            <w:r>
              <w:t>Writing curriculum for more than 50 courses and conducting instructor-led and blended training across 5 offices.</w:t>
            </w:r>
          </w:p>
          <w:p w:rsidR="00EF4E67" w:rsidRDefault="00EF4E67" w:rsidP="007C614C">
            <w:pPr>
              <w:pStyle w:val="ResumeBulletedtext"/>
            </w:pPr>
            <w:r>
              <w:t xml:space="preserve">Evaluating and solving software application issues. </w:t>
            </w:r>
          </w:p>
          <w:p w:rsidR="00EF4E67" w:rsidRDefault="00EF4E67" w:rsidP="007C614C">
            <w:pPr>
              <w:pStyle w:val="ResumeBulletedtext"/>
            </w:pPr>
            <w:r>
              <w:t>Pre-deployment testing and analysis of platform and application upgrades.  Appraisal of software for assessment of Firm benefit.</w:t>
            </w:r>
          </w:p>
          <w:p w:rsidR="00EF4E67" w:rsidRDefault="00EF4E67" w:rsidP="00B50C17">
            <w:pPr>
              <w:pStyle w:val="ResumeBulletedtext"/>
              <w:numPr>
                <w:ilvl w:val="0"/>
                <w:numId w:val="0"/>
              </w:numPr>
            </w:pPr>
          </w:p>
        </w:tc>
      </w:tr>
      <w:tr w:rsidR="00EF4E67" w:rsidTr="003871AC">
        <w:tc>
          <w:tcPr>
            <w:tcW w:w="2340" w:type="dxa"/>
          </w:tcPr>
          <w:p w:rsidR="00EF4E67" w:rsidRDefault="00EF4E67" w:rsidP="00AF27B2">
            <w:pPr>
              <w:pStyle w:val="CompanyName"/>
              <w:spacing w:before="80"/>
            </w:pPr>
            <w:r>
              <w:t>04/95 – 10/98:</w:t>
            </w:r>
          </w:p>
          <w:p w:rsidR="00EF4E67" w:rsidRDefault="003806F4">
            <w:pPr>
              <w:pStyle w:val="TitleCompany"/>
            </w:pPr>
            <w:r>
              <w:t>Daily News</w:t>
            </w:r>
          </w:p>
          <w:p w:rsidR="00EF4E67" w:rsidRDefault="00EF4E67">
            <w:pPr>
              <w:pStyle w:val="TitleCompany"/>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rsidR="00EF4E67" w:rsidRPr="00930AF2" w:rsidRDefault="00EF4E67">
            <w:pPr>
              <w:pStyle w:val="TitleCompany"/>
            </w:pPr>
          </w:p>
          <w:p w:rsidR="00EF4E67" w:rsidRPr="000142BC" w:rsidRDefault="00EF4E67" w:rsidP="00AD05C5">
            <w:pPr>
              <w:pStyle w:val="Notes"/>
              <w:spacing w:line="240" w:lineRule="auto"/>
              <w:rPr>
                <w:b/>
              </w:rPr>
            </w:pPr>
          </w:p>
        </w:tc>
        <w:tc>
          <w:tcPr>
            <w:tcW w:w="7200" w:type="dxa"/>
          </w:tcPr>
          <w:p w:rsidR="00EF4E67" w:rsidRPr="00A3282B" w:rsidRDefault="00EF4E67" w:rsidP="003806F4">
            <w:pPr>
              <w:pStyle w:val="JobTitle"/>
              <w:rPr>
                <w:i/>
              </w:rPr>
            </w:pPr>
            <w:r w:rsidRPr="00A3282B">
              <w:t>Account Manager</w:t>
            </w:r>
            <w:r>
              <w:t xml:space="preserve"> – Microsoft </w:t>
            </w:r>
            <w:r w:rsidRPr="00A3282B">
              <w:rPr>
                <w:rStyle w:val="CompanyNameTitleChar"/>
                <w:rFonts w:ascii="Arial Black" w:hAnsi="Arial Black"/>
                <w:b/>
              </w:rPr>
              <w:t xml:space="preserve">Helpdesk </w:t>
            </w:r>
            <w:r>
              <w:rPr>
                <w:rStyle w:val="CompanyNameTitleChar"/>
                <w:rFonts w:ascii="Arial Black" w:hAnsi="Arial Black"/>
                <w:b/>
              </w:rPr>
              <w:t>&amp;</w:t>
            </w:r>
            <w:r w:rsidRPr="00A3282B">
              <w:rPr>
                <w:rStyle w:val="CompanyNameTitleChar"/>
                <w:rFonts w:ascii="Arial Black" w:hAnsi="Arial Black"/>
                <w:b/>
              </w:rPr>
              <w:t xml:space="preserve"> Training</w:t>
            </w:r>
            <w:r>
              <w:rPr>
                <w:rStyle w:val="CompanyNameTitleChar"/>
                <w:rFonts w:ascii="Arial Black" w:hAnsi="Arial Black"/>
                <w:b/>
              </w:rPr>
              <w:t xml:space="preserve"> Department</w:t>
            </w:r>
          </w:p>
          <w:p w:rsidR="00EF4E67" w:rsidRDefault="00EF4E67">
            <w:pPr>
              <w:pStyle w:val="ResumeAchievement"/>
            </w:pPr>
            <w:r>
              <w:t xml:space="preserve">Managing and developing complex IT projects.  Supervising helpdesk and training department. </w:t>
            </w:r>
          </w:p>
          <w:p w:rsidR="00EF4E67" w:rsidRDefault="00EF4E67" w:rsidP="007C614C">
            <w:pPr>
              <w:pStyle w:val="ResumeBulletedtext"/>
            </w:pPr>
            <w:r>
              <w:t xml:space="preserve">Creating and deploying standard desktop and notebook configurations. Designing and executing implementation and installation of software packages.  </w:t>
            </w:r>
          </w:p>
          <w:p w:rsidR="00EF4E67" w:rsidRDefault="00EF4E67" w:rsidP="007C614C">
            <w:pPr>
              <w:pStyle w:val="ResumeBulletedtext"/>
            </w:pPr>
            <w:r>
              <w:t xml:space="preserve">Trouble-shooting hardware, software and network problems.  Creating and maintaining call tracking system.  </w:t>
            </w:r>
          </w:p>
          <w:p w:rsidR="00EF4E67" w:rsidRDefault="00EF4E67" w:rsidP="00AD4092">
            <w:pPr>
              <w:pStyle w:val="ResumeBulletedtext"/>
            </w:pPr>
            <w:r>
              <w:t>Authoring curriculum and training courses designed for both network and application software.  Conducting instructor-led training courses based on same.</w:t>
            </w:r>
          </w:p>
          <w:p w:rsidR="00EF4E67" w:rsidRPr="004D1307" w:rsidRDefault="00EF4E67" w:rsidP="004D1307"/>
        </w:tc>
      </w:tr>
    </w:tbl>
    <w:p w:rsidR="003806F4" w:rsidRDefault="003806F4">
      <w:r>
        <w:rPr>
          <w:b/>
          <w:smallCaps/>
        </w:rPr>
        <w:br w:type="page"/>
      </w:r>
    </w:p>
    <w:tbl>
      <w:tblPr>
        <w:tblW w:w="9540" w:type="dxa"/>
        <w:tblInd w:w="108" w:type="dxa"/>
        <w:tblLayout w:type="fixed"/>
        <w:tblLook w:val="0000" w:firstRow="0" w:lastRow="0" w:firstColumn="0" w:lastColumn="0" w:noHBand="0" w:noVBand="0"/>
      </w:tblPr>
      <w:tblGrid>
        <w:gridCol w:w="2340"/>
        <w:gridCol w:w="7200"/>
      </w:tblGrid>
      <w:tr w:rsidR="006C4852" w:rsidTr="00F62789">
        <w:trPr>
          <w:cantSplit/>
        </w:trPr>
        <w:tc>
          <w:tcPr>
            <w:tcW w:w="9540" w:type="dxa"/>
            <w:gridSpan w:val="2"/>
          </w:tcPr>
          <w:p w:rsidR="006C4852" w:rsidRPr="006C4852" w:rsidRDefault="006C4852" w:rsidP="00F62789">
            <w:pPr>
              <w:pStyle w:val="Name"/>
              <w:shd w:val="clear" w:color="auto" w:fill="17365D"/>
              <w:spacing w:after="0"/>
              <w:rPr>
                <w:rFonts w:ascii="Arial" w:hAnsi="Arial" w:cs="Arial"/>
                <w:sz w:val="40"/>
                <w:szCs w:val="40"/>
              </w:rPr>
            </w:pPr>
            <w:proofErr w:type="spellStart"/>
            <w:r w:rsidRPr="006C4852">
              <w:rPr>
                <w:rFonts w:ascii="Arial" w:hAnsi="Arial" w:cs="Arial"/>
                <w:sz w:val="40"/>
                <w:szCs w:val="40"/>
              </w:rPr>
              <w:lastRenderedPageBreak/>
              <w:t>MaryEllen</w:t>
            </w:r>
            <w:proofErr w:type="spellEnd"/>
            <w:r w:rsidRPr="006C4852">
              <w:rPr>
                <w:rFonts w:ascii="Arial" w:hAnsi="Arial" w:cs="Arial"/>
                <w:sz w:val="40"/>
                <w:szCs w:val="40"/>
              </w:rPr>
              <w:t xml:space="preserve"> Lockwood</w:t>
            </w:r>
          </w:p>
          <w:p w:rsidR="006C4852" w:rsidRPr="002E33EA" w:rsidRDefault="006C4852" w:rsidP="00F62789">
            <w:pPr>
              <w:shd w:val="clear" w:color="auto" w:fill="000000"/>
              <w:tabs>
                <w:tab w:val="right" w:pos="9450"/>
              </w:tabs>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6C4852" w:rsidRPr="000D7BE4" w:rsidRDefault="006C4852" w:rsidP="00F62789"/>
        </w:tc>
      </w:tr>
      <w:tr w:rsidR="00EF4E67" w:rsidTr="003871AC">
        <w:tc>
          <w:tcPr>
            <w:tcW w:w="2340" w:type="dxa"/>
          </w:tcPr>
          <w:p w:rsidR="00EF4E67" w:rsidRPr="003806F4" w:rsidRDefault="00EF4E67" w:rsidP="003806F4">
            <w:pPr>
              <w:pStyle w:val="CompanyName"/>
              <w:spacing w:before="80"/>
            </w:pPr>
            <w:r>
              <w:t>04/95 – 10/98:</w:t>
            </w:r>
            <w:r w:rsidRPr="00EF5733">
              <w:rPr>
                <w:b w:val="0"/>
                <w:sz w:val="12"/>
                <w:szCs w:val="12"/>
              </w:rPr>
              <w:t>)</w:t>
            </w:r>
          </w:p>
          <w:p w:rsidR="00EF4E67" w:rsidRDefault="003806F4" w:rsidP="00CB6C95">
            <w:pPr>
              <w:pStyle w:val="CompanyName"/>
              <w:rPr>
                <w:rStyle w:val="CompanyNameTitleChar"/>
                <w:rFonts w:ascii="Arial Black" w:hAnsi="Arial Black"/>
                <w:b/>
              </w:rPr>
            </w:pPr>
            <w:r>
              <w:rPr>
                <w:rStyle w:val="CompanyNameTitleChar"/>
                <w:rFonts w:ascii="Arial Black" w:hAnsi="Arial Black"/>
                <w:b/>
              </w:rPr>
              <w:t>Oil</w:t>
            </w:r>
            <w:r w:rsidR="00EF4E67" w:rsidRPr="00A3282B">
              <w:rPr>
                <w:rStyle w:val="CompanyNameTitleChar"/>
                <w:rFonts w:ascii="Arial Black" w:hAnsi="Arial Black"/>
                <w:b/>
              </w:rPr>
              <w:t xml:space="preserve"> </w:t>
            </w:r>
            <w:r w:rsidR="00EF4E67">
              <w:rPr>
                <w:rStyle w:val="CompanyNameTitleChar"/>
                <w:rFonts w:ascii="Arial Black" w:hAnsi="Arial Black"/>
                <w:b/>
              </w:rPr>
              <w:t>Corp.</w:t>
            </w:r>
          </w:p>
          <w:p w:rsidR="00EF4E67" w:rsidRPr="00CB6C95" w:rsidRDefault="00EF4E67" w:rsidP="00CB6C95">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A3282B" w:rsidRDefault="00EF4E67" w:rsidP="003806F4">
            <w:pPr>
              <w:pStyle w:val="JobTitle"/>
              <w:rPr>
                <w:rStyle w:val="CompanyNameTitleChar"/>
                <w:rFonts w:ascii="Arial Black" w:hAnsi="Arial Black"/>
              </w:rPr>
            </w:pPr>
            <w:r>
              <w:t xml:space="preserve">Migration/Conversion Specialist </w:t>
            </w:r>
          </w:p>
          <w:p w:rsidR="00EF4E67" w:rsidRDefault="00EF4E67" w:rsidP="007C614C">
            <w:pPr>
              <w:pStyle w:val="ResumeAchievement"/>
            </w:pPr>
            <w:r>
              <w:t xml:space="preserve">Assisting in migration project which included three major levels: migration, conversion and support.  Supporting all conversion levels and migration efforts between WordPerfect to Word and Lotus to Excel.  </w:t>
            </w:r>
          </w:p>
          <w:p w:rsidR="00EF4E67" w:rsidRDefault="00EF4E67" w:rsidP="007C614C">
            <w:pPr>
              <w:pStyle w:val="ResumeBulletedtext"/>
            </w:pPr>
            <w:r>
              <w:t xml:space="preserve">Converting macros, links, and reformatting of documents, forms, and worksheets.  Creating new customized template forms.  Recreating formulas for recalculation in tables and cells.  </w:t>
            </w:r>
          </w:p>
          <w:p w:rsidR="00EF4E67" w:rsidRDefault="00EF4E67" w:rsidP="00C736A0">
            <w:pPr>
              <w:pStyle w:val="ResumeBulletedtext"/>
            </w:pPr>
            <w:r w:rsidRPr="007C614C">
              <w:t>Trouble-shooting when needed for mass conversions.  Programming in Visual Basic for Applications to automate Word macros within the Windows environment.  (Conversion of macros included writing macros from Word Basic language to VBA</w:t>
            </w:r>
            <w:r>
              <w:t>.</w:t>
            </w:r>
            <w:r w:rsidRPr="007C614C">
              <w:t>)</w:t>
            </w:r>
          </w:p>
          <w:p w:rsidR="00EF4E67" w:rsidRPr="004D1307" w:rsidRDefault="00EF4E67" w:rsidP="00AD4092">
            <w:pPr>
              <w:rPr>
                <w:sz w:val="16"/>
                <w:szCs w:val="16"/>
              </w:rPr>
            </w:pPr>
          </w:p>
        </w:tc>
      </w:tr>
      <w:tr w:rsidR="00EF4E67" w:rsidTr="003871AC">
        <w:tc>
          <w:tcPr>
            <w:tcW w:w="2340" w:type="dxa"/>
          </w:tcPr>
          <w:p w:rsidR="00EF4E67" w:rsidRDefault="00EF4E67" w:rsidP="004032AF">
            <w:pPr>
              <w:pStyle w:val="CompanyName"/>
              <w:spacing w:before="80"/>
            </w:pPr>
            <w:r>
              <w:t>01/92 – 04/95:</w:t>
            </w:r>
          </w:p>
          <w:p w:rsidR="00EF4E67" w:rsidRDefault="003806F4">
            <w:pPr>
              <w:pStyle w:val="CompanyName"/>
            </w:pPr>
            <w:r>
              <w:t>Oil Company</w:t>
            </w:r>
            <w:r w:rsidR="00EF4E67">
              <w:t xml:space="preserve"> Corp.</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Benefits/Human Resources</w:t>
            </w:r>
          </w:p>
          <w:p w:rsidR="00EF4E67" w:rsidRDefault="004122BA" w:rsidP="007C614C">
            <w:pPr>
              <w:pStyle w:val="ResumeAchievement"/>
            </w:pPr>
            <w:r>
              <w:t xml:space="preserve">Maintaining </w:t>
            </w:r>
            <w:r w:rsidR="00EF4E67">
              <w:t xml:space="preserve">dental, drug, AD&amp;D, child care and life insurance plans </w:t>
            </w:r>
            <w:r>
              <w:t>for</w:t>
            </w:r>
            <w:r w:rsidR="00EF4E67">
              <w:t xml:space="preserve"> 4000</w:t>
            </w:r>
            <w:r>
              <w:t>+</w:t>
            </w:r>
            <w:r w:rsidR="00EF4E67">
              <w:t xml:space="preserve"> employees.  </w:t>
            </w:r>
          </w:p>
          <w:p w:rsidR="00EF4E67" w:rsidRDefault="004122BA" w:rsidP="007C614C">
            <w:pPr>
              <w:pStyle w:val="ResumeBulletedtext"/>
            </w:pPr>
            <w:r>
              <w:t>Creating</w:t>
            </w:r>
            <w:r w:rsidR="00EF4E67">
              <w:t xml:space="preserve"> PowerPoint presentations for the purpose of introducing the benefit plans to all new employees.  </w:t>
            </w:r>
          </w:p>
          <w:p w:rsidR="00EF4E67" w:rsidRDefault="004122BA" w:rsidP="00C736A0">
            <w:pPr>
              <w:pStyle w:val="ResumeBulletedtext"/>
            </w:pPr>
            <w:r>
              <w:t>Implementing and designing</w:t>
            </w:r>
            <w:r w:rsidR="00EF4E67">
              <w:t xml:space="preserve"> new insurance forms using macros for use in on-line completion.</w:t>
            </w:r>
          </w:p>
          <w:p w:rsidR="00EF4E67" w:rsidRPr="004D1307" w:rsidRDefault="00EF4E67" w:rsidP="00AD4092">
            <w:pPr>
              <w:rPr>
                <w:sz w:val="16"/>
                <w:szCs w:val="16"/>
              </w:rPr>
            </w:pPr>
          </w:p>
        </w:tc>
      </w:tr>
      <w:tr w:rsidR="00EF4E67" w:rsidTr="003871AC">
        <w:trPr>
          <w:cantSplit/>
        </w:trPr>
        <w:tc>
          <w:tcPr>
            <w:tcW w:w="2340" w:type="dxa"/>
          </w:tcPr>
          <w:p w:rsidR="00EF4E67" w:rsidRDefault="00EF4E67" w:rsidP="004032AF">
            <w:pPr>
              <w:pStyle w:val="CompanyName"/>
              <w:spacing w:before="80"/>
            </w:pPr>
            <w:r>
              <w:t>01/90 – 02/92:</w:t>
            </w:r>
          </w:p>
          <w:p w:rsidR="00EF4E67" w:rsidRDefault="003806F4">
            <w:pPr>
              <w:pStyle w:val="CompanyName"/>
            </w:pPr>
            <w:r>
              <w:t>Retail Soap</w:t>
            </w:r>
            <w:r w:rsidR="00EF4E67">
              <w:t xml:space="preserve"> Company </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Operations Analyst</w:t>
            </w:r>
          </w:p>
          <w:p w:rsidR="00EF4E67" w:rsidRDefault="00EF4E67" w:rsidP="008B4CD0">
            <w:pPr>
              <w:rPr>
                <w:spacing w:val="-5"/>
              </w:rPr>
            </w:pPr>
            <w:r w:rsidRPr="008B4CD0">
              <w:rPr>
                <w:spacing w:val="-5"/>
              </w:rPr>
              <w:t xml:space="preserve">Analyzing competitive </w:t>
            </w:r>
            <w:r w:rsidR="004122BA">
              <w:rPr>
                <w:spacing w:val="-5"/>
              </w:rPr>
              <w:t>data</w:t>
            </w:r>
            <w:r w:rsidRPr="008B4CD0">
              <w:rPr>
                <w:spacing w:val="-5"/>
              </w:rPr>
              <w:t xml:space="preserve"> for one of the largest manufacturers of soaps and detergents in the United States such as Wisk, Surf, Caress, Dove, Lifebuoy, and Lever 2000 soaps.</w:t>
            </w:r>
            <w:r w:rsidR="004122BA">
              <w:rPr>
                <w:spacing w:val="-5"/>
              </w:rPr>
              <w:t xml:space="preserve">  Created charts and graphs to exhibit results.</w:t>
            </w:r>
            <w:r w:rsidRPr="008B4CD0">
              <w:rPr>
                <w:spacing w:val="-5"/>
              </w:rPr>
              <w:t xml:space="preserve"> </w:t>
            </w:r>
          </w:p>
          <w:p w:rsidR="00EF4E67" w:rsidRDefault="00EF4E67" w:rsidP="008B4CD0">
            <w:pPr>
              <w:pStyle w:val="ResumeBulletedtext"/>
            </w:pPr>
            <w:r w:rsidRPr="008B4CD0">
              <w:t xml:space="preserve">Providing </w:t>
            </w:r>
            <w:r>
              <w:t xml:space="preserve">application </w:t>
            </w:r>
            <w:r w:rsidRPr="008B4CD0">
              <w:t xml:space="preserve">support and training to </w:t>
            </w:r>
            <w:r w:rsidR="004122BA">
              <w:t xml:space="preserve">all </w:t>
            </w:r>
            <w:r w:rsidRPr="008B4CD0">
              <w:t xml:space="preserve">outlying offices. </w:t>
            </w:r>
          </w:p>
          <w:p w:rsidR="00EF4E67" w:rsidRPr="00AD4092" w:rsidRDefault="00EF4E67" w:rsidP="008B4CD0">
            <w:pPr>
              <w:pStyle w:val="ResumeBulletedtext"/>
              <w:rPr>
                <w:spacing w:val="-5"/>
              </w:rPr>
            </w:pPr>
            <w:r w:rsidRPr="008B4CD0">
              <w:t xml:space="preserve">Designing, writing and publishing company-wide newsletter illustrating computer "tips and tricks." </w:t>
            </w:r>
          </w:p>
          <w:p w:rsidR="00EF4E67" w:rsidRPr="004D1307" w:rsidRDefault="00EF4E67" w:rsidP="00AD4092">
            <w:pPr>
              <w:rPr>
                <w:sz w:val="16"/>
                <w:szCs w:val="16"/>
              </w:rPr>
            </w:pPr>
          </w:p>
        </w:tc>
      </w:tr>
      <w:tr w:rsidR="00EF4E67" w:rsidTr="00F022EB">
        <w:tc>
          <w:tcPr>
            <w:tcW w:w="2340" w:type="dxa"/>
            <w:tcBorders>
              <w:bottom w:val="single" w:sz="4" w:space="0" w:color="auto"/>
            </w:tcBorders>
          </w:tcPr>
          <w:p w:rsidR="00EF4E67" w:rsidRDefault="00EF4E67" w:rsidP="00757FA9">
            <w:pPr>
              <w:pStyle w:val="CompanyName"/>
              <w:spacing w:before="80"/>
            </w:pPr>
            <w:r>
              <w:t>01/88 – 12/90:</w:t>
            </w:r>
          </w:p>
          <w:p w:rsidR="00EF4E67" w:rsidRDefault="00EF4E67">
            <w:pPr>
              <w:pStyle w:val="CompanyName"/>
            </w:pPr>
            <w:r>
              <w:t>Computer Diversity</w:t>
            </w:r>
          </w:p>
          <w:p w:rsidR="00EF4E67" w:rsidRDefault="00EF4E67">
            <w:pPr>
              <w:pStyle w:val="CompanyName"/>
            </w:pPr>
            <w:r>
              <w:t xml:space="preserve">College Station, </w:t>
            </w:r>
            <w:smartTag w:uri="urn:schemas-microsoft-com:office:smarttags" w:element="PlaceType">
              <w:smartTag w:uri="urn:schemas-microsoft-com:office:smarttags" w:element="State">
                <w:smartTag w:uri="urn:schemas-microsoft-com:office:smarttags" w:element="place">
                  <w:r>
                    <w:t>Texas</w:t>
                  </w:r>
                </w:smartTag>
              </w:smartTag>
            </w:smartTag>
          </w:p>
        </w:tc>
        <w:tc>
          <w:tcPr>
            <w:tcW w:w="7200" w:type="dxa"/>
          </w:tcPr>
          <w:p w:rsidR="00EF4E67" w:rsidRDefault="00EF4E67" w:rsidP="003806F4">
            <w:pPr>
              <w:pStyle w:val="JobTitle"/>
            </w:pPr>
            <w:r>
              <w:t>Owner</w:t>
            </w:r>
          </w:p>
          <w:p w:rsidR="00EF4E67" w:rsidRDefault="00EF4E67" w:rsidP="00AB117E">
            <w:pPr>
              <w:pStyle w:val="ResumeAchievement"/>
            </w:pPr>
            <w:r>
              <w:t xml:space="preserve">Providing computer support to both local companies, home offices and individuals.  </w:t>
            </w:r>
          </w:p>
          <w:p w:rsidR="00EF4E67" w:rsidRDefault="00EF4E67" w:rsidP="00EB68FE">
            <w:pPr>
              <w:pStyle w:val="ResumeBulletedtext"/>
            </w:pPr>
            <w:r>
              <w:t xml:space="preserve">Training and tutorials on individual bases of various software applications. Conducting Continuing Education Courses and writing curriculum. </w:t>
            </w:r>
          </w:p>
          <w:p w:rsidR="00EF4E67" w:rsidRDefault="00EF4E67" w:rsidP="00EB68FE">
            <w:pPr>
              <w:pStyle w:val="ResumeBulletedtext"/>
            </w:pPr>
            <w:r>
              <w:t xml:space="preserve">Installing software packages specifically tailored for business related projects. </w:t>
            </w:r>
          </w:p>
          <w:p w:rsidR="00EF4E67" w:rsidRPr="004D1307" w:rsidRDefault="00EF4E67" w:rsidP="00AD4092">
            <w:pPr>
              <w:rPr>
                <w:sz w:val="16"/>
                <w:szCs w:val="16"/>
              </w:rPr>
            </w:pPr>
          </w:p>
        </w:tc>
      </w:tr>
      <w:tr w:rsidR="00EF4E67" w:rsidTr="00F022EB">
        <w:trPr>
          <w:trHeight w:val="1529"/>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Technical Skills:</w:t>
            </w:r>
          </w:p>
        </w:tc>
        <w:tc>
          <w:tcPr>
            <w:tcW w:w="7200" w:type="dxa"/>
            <w:tcBorders>
              <w:top w:val="single" w:sz="4" w:space="0" w:color="auto"/>
              <w:left w:val="single" w:sz="4" w:space="0" w:color="auto"/>
              <w:bottom w:val="single" w:sz="4" w:space="0" w:color="auto"/>
              <w:right w:val="single" w:sz="4" w:space="0" w:color="auto"/>
            </w:tcBorders>
          </w:tcPr>
          <w:p w:rsidR="006C4852" w:rsidRDefault="00EF4E67" w:rsidP="006C4852">
            <w:pPr>
              <w:pStyle w:val="ResumeBulletedtext"/>
              <w:numPr>
                <w:ilvl w:val="0"/>
                <w:numId w:val="0"/>
              </w:numPr>
              <w:spacing w:before="120"/>
              <w:rPr>
                <w:sz w:val="18"/>
                <w:szCs w:val="18"/>
              </w:rPr>
            </w:pPr>
            <w:r w:rsidRPr="004D1307">
              <w:rPr>
                <w:sz w:val="18"/>
                <w:szCs w:val="18"/>
              </w:rPr>
              <w:t>Microsoft Office</w:t>
            </w:r>
            <w:r w:rsidR="00F022EB">
              <w:rPr>
                <w:sz w:val="18"/>
                <w:szCs w:val="18"/>
              </w:rPr>
              <w:t xml:space="preserve"> </w:t>
            </w:r>
            <w:r w:rsidR="00F022EB" w:rsidRPr="004D1307">
              <w:rPr>
                <w:sz w:val="18"/>
                <w:szCs w:val="18"/>
              </w:rPr>
              <w:t>2003, 2007, 2010</w:t>
            </w:r>
            <w:r w:rsidRPr="004D1307">
              <w:rPr>
                <w:sz w:val="18"/>
                <w:szCs w:val="18"/>
              </w:rPr>
              <w:t xml:space="preserve">: Word, Excel, PowerPoint, Access, Outlook; Windows XP, Vista, 7; </w:t>
            </w:r>
          </w:p>
          <w:p w:rsidR="006C4852" w:rsidRDefault="00EF4E67" w:rsidP="00F022EB">
            <w:pPr>
              <w:pStyle w:val="ResumeBulletedtext"/>
              <w:numPr>
                <w:ilvl w:val="0"/>
                <w:numId w:val="0"/>
              </w:numPr>
              <w:rPr>
                <w:sz w:val="18"/>
                <w:szCs w:val="18"/>
              </w:rPr>
            </w:pPr>
            <w:r w:rsidRPr="004D1307">
              <w:rPr>
                <w:sz w:val="18"/>
                <w:szCs w:val="18"/>
              </w:rPr>
              <w:t>Adobe</w:t>
            </w:r>
            <w:r w:rsidR="00F022EB">
              <w:rPr>
                <w:sz w:val="18"/>
                <w:szCs w:val="18"/>
              </w:rPr>
              <w:t>:</w:t>
            </w:r>
            <w:r w:rsidRPr="004D1307">
              <w:rPr>
                <w:sz w:val="18"/>
                <w:szCs w:val="18"/>
              </w:rPr>
              <w:t xml:space="preserve"> Flash, Photoshop, Acrobat Professional, Dreamweaver</w:t>
            </w:r>
            <w:r w:rsidR="00F022EB">
              <w:rPr>
                <w:sz w:val="18"/>
                <w:szCs w:val="18"/>
              </w:rPr>
              <w:t>;</w:t>
            </w:r>
            <w:r w:rsidRPr="004D1307">
              <w:rPr>
                <w:sz w:val="18"/>
                <w:szCs w:val="18"/>
              </w:rPr>
              <w:t xml:space="preserve"> </w:t>
            </w:r>
          </w:p>
          <w:p w:rsidR="00EF4E67" w:rsidRPr="004D1307" w:rsidRDefault="006C4852" w:rsidP="00F022EB">
            <w:pPr>
              <w:pStyle w:val="ResumeBulletedtext"/>
              <w:numPr>
                <w:ilvl w:val="0"/>
                <w:numId w:val="0"/>
              </w:numPr>
              <w:rPr>
                <w:sz w:val="18"/>
                <w:szCs w:val="18"/>
              </w:rPr>
            </w:pPr>
            <w:r>
              <w:rPr>
                <w:sz w:val="18"/>
                <w:szCs w:val="18"/>
              </w:rPr>
              <w:t xml:space="preserve">Others: </w:t>
            </w:r>
            <w:proofErr w:type="spellStart"/>
            <w:r w:rsidR="00EF4E67" w:rsidRPr="004D1307">
              <w:rPr>
                <w:sz w:val="18"/>
                <w:szCs w:val="18"/>
              </w:rPr>
              <w:t>Joomla</w:t>
            </w:r>
            <w:proofErr w:type="spellEnd"/>
            <w:r w:rsidR="00EF4E67" w:rsidRPr="004D1307">
              <w:rPr>
                <w:sz w:val="18"/>
                <w:szCs w:val="18"/>
              </w:rPr>
              <w:t xml:space="preserve">, XHTML and CSS, </w:t>
            </w:r>
            <w:proofErr w:type="spellStart"/>
            <w:r w:rsidR="00EF4E67" w:rsidRPr="004D1307">
              <w:rPr>
                <w:sz w:val="18"/>
                <w:szCs w:val="18"/>
              </w:rPr>
              <w:t>Camtasia</w:t>
            </w:r>
            <w:proofErr w:type="spellEnd"/>
            <w:r w:rsidR="00EF4E67" w:rsidRPr="004D1307">
              <w:rPr>
                <w:sz w:val="18"/>
                <w:szCs w:val="18"/>
              </w:rPr>
              <w:t xml:space="preserve">, WordPerfect, GroupWise, Visio, </w:t>
            </w:r>
            <w:proofErr w:type="spellStart"/>
            <w:r w:rsidR="00EF4E67" w:rsidRPr="004D1307">
              <w:rPr>
                <w:sz w:val="18"/>
                <w:szCs w:val="18"/>
              </w:rPr>
              <w:t>WebOutlook</w:t>
            </w:r>
            <w:proofErr w:type="spellEnd"/>
            <w:r w:rsidR="00EF4E67" w:rsidRPr="004D1307">
              <w:rPr>
                <w:sz w:val="18"/>
                <w:szCs w:val="18"/>
              </w:rPr>
              <w:t xml:space="preserve">, Citrix, </w:t>
            </w:r>
            <w:proofErr w:type="spellStart"/>
            <w:r w:rsidR="00EF4E67" w:rsidRPr="004D1307">
              <w:rPr>
                <w:sz w:val="18"/>
                <w:szCs w:val="18"/>
              </w:rPr>
              <w:t>Innova</w:t>
            </w:r>
            <w:proofErr w:type="spellEnd"/>
            <w:r w:rsidR="00EF4E67" w:rsidRPr="004D1307">
              <w:rPr>
                <w:sz w:val="18"/>
                <w:szCs w:val="18"/>
              </w:rPr>
              <w:t xml:space="preserve"> </w:t>
            </w:r>
            <w:proofErr w:type="spellStart"/>
            <w:r w:rsidR="00EF4E67" w:rsidRPr="004D1307">
              <w:rPr>
                <w:sz w:val="18"/>
                <w:szCs w:val="18"/>
              </w:rPr>
              <w:t>SoftWise</w:t>
            </w:r>
            <w:proofErr w:type="spellEnd"/>
            <w:r w:rsidR="00EF4E67" w:rsidRPr="004D1307">
              <w:rPr>
                <w:sz w:val="18"/>
                <w:szCs w:val="18"/>
              </w:rPr>
              <w:t xml:space="preserve"> </w:t>
            </w:r>
            <w:proofErr w:type="spellStart"/>
            <w:r w:rsidR="00EF4E67" w:rsidRPr="004D1307">
              <w:rPr>
                <w:sz w:val="18"/>
                <w:szCs w:val="18"/>
              </w:rPr>
              <w:t>MacroSuite</w:t>
            </w:r>
            <w:proofErr w:type="spellEnd"/>
            <w:r w:rsidR="00EF4E67" w:rsidRPr="004D1307">
              <w:rPr>
                <w:sz w:val="18"/>
                <w:szCs w:val="18"/>
              </w:rPr>
              <w:t xml:space="preserve">, </w:t>
            </w:r>
            <w:proofErr w:type="spellStart"/>
            <w:r w:rsidR="00EF4E67" w:rsidRPr="004D1307">
              <w:rPr>
                <w:sz w:val="18"/>
                <w:szCs w:val="18"/>
              </w:rPr>
              <w:t>CompareRight</w:t>
            </w:r>
            <w:proofErr w:type="spellEnd"/>
            <w:r w:rsidR="00EF4E67" w:rsidRPr="004D1307">
              <w:rPr>
                <w:sz w:val="18"/>
                <w:szCs w:val="18"/>
              </w:rPr>
              <w:t xml:space="preserve">, </w:t>
            </w:r>
            <w:proofErr w:type="spellStart"/>
            <w:r w:rsidR="00EF4E67" w:rsidRPr="004D1307">
              <w:rPr>
                <w:sz w:val="18"/>
                <w:szCs w:val="18"/>
              </w:rPr>
              <w:t>Workshare</w:t>
            </w:r>
            <w:proofErr w:type="spellEnd"/>
            <w:r w:rsidR="00EF4E67" w:rsidRPr="004D1307">
              <w:rPr>
                <w:sz w:val="18"/>
                <w:szCs w:val="18"/>
              </w:rPr>
              <w:t xml:space="preserve"> </w:t>
            </w:r>
            <w:proofErr w:type="spellStart"/>
            <w:r w:rsidR="00EF4E67" w:rsidRPr="004D1307">
              <w:rPr>
                <w:sz w:val="18"/>
                <w:szCs w:val="18"/>
              </w:rPr>
              <w:t>DeltaView</w:t>
            </w:r>
            <w:proofErr w:type="spellEnd"/>
            <w:r w:rsidR="00EF4E67" w:rsidRPr="004D1307">
              <w:rPr>
                <w:sz w:val="18"/>
                <w:szCs w:val="18"/>
              </w:rPr>
              <w:t xml:space="preserve">, </w:t>
            </w:r>
            <w:proofErr w:type="spellStart"/>
            <w:r w:rsidR="00EF4E67" w:rsidRPr="004D1307">
              <w:rPr>
                <w:sz w:val="18"/>
                <w:szCs w:val="18"/>
              </w:rPr>
              <w:t>iManage</w:t>
            </w:r>
            <w:proofErr w:type="spellEnd"/>
            <w:r w:rsidR="00EF4E67" w:rsidRPr="004D1307">
              <w:rPr>
                <w:sz w:val="18"/>
                <w:szCs w:val="18"/>
              </w:rPr>
              <w:t xml:space="preserve"> </w:t>
            </w:r>
            <w:proofErr w:type="spellStart"/>
            <w:r w:rsidR="00EF4E67" w:rsidRPr="004D1307">
              <w:rPr>
                <w:sz w:val="18"/>
                <w:szCs w:val="18"/>
              </w:rPr>
              <w:t>Desksite</w:t>
            </w:r>
            <w:proofErr w:type="spellEnd"/>
            <w:r w:rsidR="00EF4E67" w:rsidRPr="004D1307">
              <w:rPr>
                <w:sz w:val="18"/>
                <w:szCs w:val="18"/>
              </w:rPr>
              <w:t xml:space="preserve">, Hummingbird DM, </w:t>
            </w:r>
            <w:proofErr w:type="spellStart"/>
            <w:r w:rsidR="00EF4E67" w:rsidRPr="004D1307">
              <w:rPr>
                <w:sz w:val="18"/>
                <w:szCs w:val="18"/>
              </w:rPr>
              <w:t>RightFax</w:t>
            </w:r>
            <w:proofErr w:type="spellEnd"/>
            <w:r w:rsidR="00EF4E67" w:rsidRPr="004D1307">
              <w:rPr>
                <w:sz w:val="18"/>
                <w:szCs w:val="18"/>
              </w:rPr>
              <w:t xml:space="preserve">, </w:t>
            </w:r>
            <w:proofErr w:type="spellStart"/>
            <w:r w:rsidR="00EF4E67" w:rsidRPr="004D1307">
              <w:rPr>
                <w:sz w:val="18"/>
                <w:szCs w:val="18"/>
              </w:rPr>
              <w:t>iScrub</w:t>
            </w:r>
            <w:proofErr w:type="spellEnd"/>
            <w:r w:rsidR="00EF4E67" w:rsidRPr="004D1307">
              <w:rPr>
                <w:sz w:val="18"/>
                <w:szCs w:val="18"/>
              </w:rPr>
              <w:t xml:space="preserve">, DTE, </w:t>
            </w:r>
            <w:proofErr w:type="spellStart"/>
            <w:r w:rsidR="00EF4E67" w:rsidRPr="004D1307">
              <w:rPr>
                <w:sz w:val="18"/>
                <w:szCs w:val="18"/>
              </w:rPr>
              <w:t>DocXTools</w:t>
            </w:r>
            <w:proofErr w:type="spellEnd"/>
            <w:r w:rsidR="00EF4E67" w:rsidRPr="004D1307">
              <w:rPr>
                <w:sz w:val="18"/>
                <w:szCs w:val="18"/>
              </w:rPr>
              <w:t>, Nuance</w:t>
            </w:r>
          </w:p>
        </w:tc>
      </w:tr>
      <w:tr w:rsidR="00EF4E67" w:rsidTr="006C4852">
        <w:trPr>
          <w:trHeight w:val="1223"/>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Education:</w:t>
            </w:r>
          </w:p>
        </w:tc>
        <w:tc>
          <w:tcPr>
            <w:tcW w:w="7200" w:type="dxa"/>
            <w:tcBorders>
              <w:top w:val="single" w:sz="4" w:space="0" w:color="auto"/>
              <w:left w:val="single" w:sz="4" w:space="0" w:color="auto"/>
              <w:bottom w:val="single" w:sz="4" w:space="0" w:color="auto"/>
              <w:right w:val="single" w:sz="4" w:space="0" w:color="auto"/>
            </w:tcBorders>
          </w:tcPr>
          <w:p w:rsidR="00EF4E67" w:rsidRDefault="00EF4E67" w:rsidP="006C4852">
            <w:pPr>
              <w:pStyle w:val="ResumeAchievement"/>
              <w:spacing w:before="120" w:after="0" w:line="240" w:lineRule="auto"/>
              <w:rPr>
                <w:b/>
              </w:rPr>
            </w:pPr>
            <w:r w:rsidRPr="00F424D2">
              <w:rPr>
                <w:b/>
              </w:rPr>
              <w:t>Sam Houston State University</w:t>
            </w:r>
          </w:p>
          <w:p w:rsidR="00EF4E67" w:rsidRPr="00F424D2" w:rsidRDefault="00EF4E67" w:rsidP="004D1307">
            <w:pPr>
              <w:pStyle w:val="ResumeAchievement"/>
              <w:spacing w:after="0" w:line="240" w:lineRule="auto"/>
              <w:rPr>
                <w:b/>
              </w:rPr>
            </w:pPr>
            <w:r>
              <w:rPr>
                <w:b/>
              </w:rPr>
              <w:t>1982-1985</w:t>
            </w:r>
          </w:p>
          <w:p w:rsidR="00EF4E67" w:rsidRDefault="00EF4E67" w:rsidP="004D1307">
            <w:pPr>
              <w:pStyle w:val="ResumeAchievement"/>
              <w:spacing w:after="0" w:line="240" w:lineRule="auto"/>
            </w:pPr>
            <w:r>
              <w:t>Major:  Pre-Veterinary Medicine</w:t>
            </w:r>
          </w:p>
          <w:p w:rsidR="00EF4E67" w:rsidRDefault="00EF4E67" w:rsidP="004D1307">
            <w:pPr>
              <w:pStyle w:val="ResumeAchievement"/>
              <w:spacing w:after="0" w:line="240" w:lineRule="auto"/>
            </w:pPr>
            <w:r w:rsidRPr="00C954AE">
              <w:t>Minor:  Science</w:t>
            </w:r>
          </w:p>
        </w:tc>
      </w:tr>
    </w:tbl>
    <w:p w:rsidR="00EF4E67" w:rsidRDefault="00EF4E67" w:rsidP="006C4852"/>
    <w:sectPr w:rsidR="00EF4E67" w:rsidSect="006C4852">
      <w:footerReference w:type="default" r:id="rId8"/>
      <w:headerReference w:type="first" r:id="rId9"/>
      <w:footerReference w:type="first" r:id="rId10"/>
      <w:pgSz w:w="12240" w:h="15840" w:code="1"/>
      <w:pgMar w:top="1080" w:right="1260" w:bottom="1170" w:left="1440" w:header="720" w:footer="6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592" w:rsidRDefault="00DD6592">
      <w:r>
        <w:separator/>
      </w:r>
    </w:p>
  </w:endnote>
  <w:endnote w:type="continuationSeparator" w:id="0">
    <w:p w:rsidR="00DD6592" w:rsidRDefault="00DD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left" w:pos="180"/>
        <w:tab w:val="center" w:pos="5040"/>
        <w:tab w:val="right" w:pos="9360"/>
      </w:tabs>
      <w:ind w:left="90"/>
    </w:pPr>
    <w:r>
      <w:t xml:space="preserve">MariEllen Lockwood </w:t>
    </w:r>
    <w:r>
      <w:tab/>
      <w:t>MELockwood@yahoo.com</w:t>
    </w:r>
    <w:r>
      <w:tab/>
    </w:r>
    <w:sdt>
      <w:sdtPr>
        <w:id w:val="1730498561"/>
        <w:docPartObj>
          <w:docPartGallery w:val="Page Numbers (Bottom of Page)"/>
          <w:docPartUnique/>
        </w:docPartObj>
      </w:sdtPr>
      <w:sdtEndPr/>
      <w:sdtContent>
        <w:sdt>
          <w:sdtPr>
            <w:id w:val="79726417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0024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0241">
              <w:rPr>
                <w:b/>
                <w:bCs/>
                <w:noProof/>
              </w:rPr>
              <w:t>2</w:t>
            </w:r>
            <w:r>
              <w:rPr>
                <w:b/>
                <w:bCs/>
                <w:sz w:val="24"/>
                <w:szCs w:val="24"/>
              </w:rPr>
              <w:fldChar w:fldCharType="end"/>
            </w:r>
          </w:sdtContent>
        </w:sdt>
      </w:sdtContent>
    </w:sdt>
  </w:p>
  <w:p w:rsidR="00EF4E67" w:rsidRDefault="00EF4E67" w:rsidP="003806F4">
    <w:pPr>
      <w:pStyle w:val="Footer"/>
      <w:tabs>
        <w:tab w:val="clear" w:pos="6840"/>
        <w:tab w:val="right" w:pos="9360"/>
      </w:tabs>
      <w:ind w:left="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right" w:pos="9360"/>
      </w:tabs>
      <w:ind w:left="90"/>
    </w:pPr>
    <w:proofErr w:type="spellStart"/>
    <w:r>
      <w:t>MaryEllen</w:t>
    </w:r>
    <w:proofErr w:type="spellEnd"/>
    <w:r>
      <w:t xml:space="preserve"> Lockwood</w:t>
    </w:r>
    <w:r>
      <w:tab/>
    </w:r>
    <w:sdt>
      <w:sdtPr>
        <w:id w:val="-1570875196"/>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EF4E67" w:rsidRDefault="00EF4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592" w:rsidRDefault="00DD6592">
      <w:r>
        <w:separator/>
      </w:r>
    </w:p>
  </w:footnote>
  <w:footnote w:type="continuationSeparator" w:id="0">
    <w:p w:rsidR="00DD6592" w:rsidRDefault="00DD65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67" w:rsidRPr="00266888" w:rsidRDefault="00EF4E67">
    <w:pPr>
      <w:pStyle w:val="Name"/>
      <w:shd w:val="clear" w:color="auto" w:fill="000000"/>
      <w:spacing w:after="0"/>
      <w:rPr>
        <w:rFonts w:ascii="Arial (W1)" w:hAnsi="Arial (W1)" w:cs="Arial"/>
        <w:spacing w:val="0"/>
        <w:sz w:val="6"/>
        <w:szCs w:val="6"/>
      </w:rPr>
    </w:pPr>
  </w:p>
  <w:p w:rsidR="00EF4E67" w:rsidRDefault="003806F4" w:rsidP="00527384">
    <w:pPr>
      <w:pStyle w:val="Name"/>
      <w:shd w:val="clear" w:color="auto" w:fill="17365D"/>
      <w:spacing w:after="0"/>
      <w:rPr>
        <w:rFonts w:ascii="Arial (W1)" w:hAnsi="Arial (W1)" w:cs="Arial"/>
        <w:spacing w:val="0"/>
      </w:rPr>
    </w:pPr>
    <w:proofErr w:type="spellStart"/>
    <w:r>
      <w:rPr>
        <w:rFonts w:ascii="Arial (W1)" w:hAnsi="Arial (W1)" w:cs="Arial"/>
        <w:spacing w:val="0"/>
      </w:rPr>
      <w:t>MaryEllen</w:t>
    </w:r>
    <w:proofErr w:type="spellEnd"/>
    <w:r>
      <w:rPr>
        <w:rFonts w:ascii="Arial (W1)" w:hAnsi="Arial (W1)" w:cs="Arial"/>
        <w:spacing w:val="0"/>
      </w:rPr>
      <w:t xml:space="preserve"> Lockwood</w:t>
    </w:r>
  </w:p>
  <w:p w:rsidR="00EF4E67" w:rsidRPr="009E0312" w:rsidRDefault="00EF4E67" w:rsidP="009E0312">
    <w:pPr>
      <w:spacing w:before="20" w:after="20"/>
      <w:jc w:val="center"/>
      <w:rPr>
        <w:b/>
      </w:rPr>
    </w:pPr>
    <w:r w:rsidRPr="009E0312">
      <w:rPr>
        <w:b/>
      </w:rPr>
      <w:t>Dynamic and Versatile Technical Trainer, Writer and Author</w:t>
    </w:r>
  </w:p>
  <w:p w:rsidR="00EF4E67" w:rsidRPr="002E33EA" w:rsidRDefault="00EF4E67" w:rsidP="00527384">
    <w:pPr>
      <w:shd w:val="clear" w:color="auto" w:fill="000000" w:themeFill="text1"/>
      <w:tabs>
        <w:tab w:val="right" w:pos="9450"/>
      </w:tabs>
      <w:rPr>
        <w:b/>
      </w:rPr>
    </w:pPr>
    <w:r w:rsidRPr="002E33EA">
      <w:rPr>
        <w:b/>
      </w:rPr>
      <w:t xml:space="preserve">Cell: </w:t>
    </w:r>
    <w:r w:rsidR="003806F4">
      <w:rPr>
        <w:b/>
      </w:rPr>
      <w:t>555</w:t>
    </w:r>
    <w:r w:rsidRPr="002E33EA">
      <w:rPr>
        <w:b/>
      </w:rPr>
      <w:t>-</w:t>
    </w:r>
    <w:r w:rsidR="003806F4">
      <w:rPr>
        <w:b/>
      </w:rPr>
      <w:t>555</w:t>
    </w:r>
    <w:r w:rsidRPr="002E33EA">
      <w:rPr>
        <w:b/>
      </w:rPr>
      <w:t>-</w:t>
    </w:r>
    <w:r w:rsidR="003806F4">
      <w:rPr>
        <w:b/>
      </w:rPr>
      <w:t>5555</w:t>
    </w:r>
    <w:r w:rsidRPr="002E33EA">
      <w:rPr>
        <w:b/>
      </w:rPr>
      <w:tab/>
      <w:t xml:space="preserve">Email: </w:t>
    </w:r>
    <w:r w:rsidR="003806F4">
      <w:rPr>
        <w:b/>
      </w:rPr>
      <w:t>MELockwood</w:t>
    </w:r>
    <w:r w:rsidRPr="002E33EA">
      <w:rPr>
        <w:b/>
      </w:rPr>
      <w:t>@yahoo.com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AC7"/>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
    <w:nsid w:val="08E4481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
    <w:nsid w:val="0FB6796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11117A41"/>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4">
    <w:nsid w:val="15395C9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1AEE6062"/>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6">
    <w:nsid w:val="1ECF3258"/>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7">
    <w:nsid w:val="280A48AA"/>
    <w:multiLevelType w:val="hybridMultilevel"/>
    <w:tmpl w:val="BCB64160"/>
    <w:lvl w:ilvl="0" w:tplc="8940D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9F2D8D"/>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9">
    <w:nsid w:val="2DC87BFD"/>
    <w:multiLevelType w:val="hybridMultilevel"/>
    <w:tmpl w:val="535097E2"/>
    <w:lvl w:ilvl="0" w:tplc="2180910A">
      <w:start w:val="1"/>
      <w:numFmt w:val="bullet"/>
      <w:pStyle w:val="ResumeBulletedtex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EE1FE5"/>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1">
    <w:nsid w:val="3B864266"/>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2">
    <w:nsid w:val="3BEF7EA4"/>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3">
    <w:nsid w:val="3EED46A7"/>
    <w:multiLevelType w:val="multilevel"/>
    <w:tmpl w:val="BCB6416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41CE2BA0"/>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5">
    <w:nsid w:val="42CD752D"/>
    <w:multiLevelType w:val="singleLevel"/>
    <w:tmpl w:val="45448FB6"/>
    <w:lvl w:ilvl="0">
      <w:start w:val="1"/>
      <w:numFmt w:val="bullet"/>
      <w:lvlText w:val=""/>
      <w:lvlJc w:val="left"/>
      <w:pPr>
        <w:tabs>
          <w:tab w:val="num" w:pos="360"/>
        </w:tabs>
        <w:ind w:left="360" w:hanging="360"/>
      </w:pPr>
      <w:rPr>
        <w:rFonts w:ascii="Symbol" w:hAnsi="Symbol" w:hint="default"/>
        <w:sz w:val="24"/>
      </w:rPr>
    </w:lvl>
  </w:abstractNum>
  <w:abstractNum w:abstractNumId="16">
    <w:nsid w:val="482463C3"/>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7">
    <w:nsid w:val="4AFB47C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8">
    <w:nsid w:val="4BC7592E"/>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9">
    <w:nsid w:val="5136570C"/>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20">
    <w:nsid w:val="5938115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1">
    <w:nsid w:val="5CA44F6A"/>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2">
    <w:nsid w:val="5EC031E2"/>
    <w:multiLevelType w:val="singleLevel"/>
    <w:tmpl w:val="29808322"/>
    <w:lvl w:ilvl="0">
      <w:start w:val="12"/>
      <w:numFmt w:val="bullet"/>
      <w:lvlText w:val=""/>
      <w:lvlJc w:val="left"/>
      <w:pPr>
        <w:tabs>
          <w:tab w:val="num" w:pos="360"/>
        </w:tabs>
        <w:ind w:left="360" w:hanging="360"/>
      </w:pPr>
      <w:rPr>
        <w:rFonts w:ascii="Symbol" w:hAnsi="Symbol" w:hint="default"/>
      </w:rPr>
    </w:lvl>
  </w:abstractNum>
  <w:abstractNum w:abstractNumId="23">
    <w:nsid w:val="6560599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4">
    <w:nsid w:val="66B75600"/>
    <w:multiLevelType w:val="singleLevel"/>
    <w:tmpl w:val="B9AA1FA4"/>
    <w:lvl w:ilvl="0">
      <w:start w:val="1"/>
      <w:numFmt w:val="bullet"/>
      <w:lvlText w:val=""/>
      <w:lvlJc w:val="left"/>
      <w:pPr>
        <w:tabs>
          <w:tab w:val="num" w:pos="360"/>
        </w:tabs>
        <w:ind w:left="245" w:hanging="245"/>
      </w:pPr>
      <w:rPr>
        <w:rFonts w:ascii="Wingdings" w:hAnsi="Wingdings" w:hint="default"/>
      </w:rPr>
    </w:lvl>
  </w:abstractNum>
  <w:abstractNum w:abstractNumId="25">
    <w:nsid w:val="66F640A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6">
    <w:nsid w:val="6F155481"/>
    <w:multiLevelType w:val="singleLevel"/>
    <w:tmpl w:val="CD969460"/>
    <w:lvl w:ilvl="0">
      <w:start w:val="12"/>
      <w:numFmt w:val="bullet"/>
      <w:lvlText w:val=""/>
      <w:lvlJc w:val="left"/>
      <w:pPr>
        <w:tabs>
          <w:tab w:val="num" w:pos="360"/>
        </w:tabs>
        <w:ind w:left="360" w:hanging="360"/>
      </w:pPr>
      <w:rPr>
        <w:rFonts w:ascii="Symbol" w:hAnsi="Symbol" w:hint="default"/>
      </w:rPr>
    </w:lvl>
  </w:abstractNum>
  <w:num w:numId="1">
    <w:abstractNumId w:val="24"/>
  </w:num>
  <w:num w:numId="2">
    <w:abstractNumId w:val="24"/>
  </w:num>
  <w:num w:numId="3">
    <w:abstractNumId w:val="22"/>
  </w:num>
  <w:num w:numId="4">
    <w:abstractNumId w:val="16"/>
  </w:num>
  <w:num w:numId="5">
    <w:abstractNumId w:val="26"/>
  </w:num>
  <w:num w:numId="6">
    <w:abstractNumId w:val="2"/>
  </w:num>
  <w:num w:numId="7">
    <w:abstractNumId w:val="21"/>
  </w:num>
  <w:num w:numId="8">
    <w:abstractNumId w:val="23"/>
  </w:num>
  <w:num w:numId="9">
    <w:abstractNumId w:val="24"/>
  </w:num>
  <w:num w:numId="10">
    <w:abstractNumId w:val="0"/>
  </w:num>
  <w:num w:numId="11">
    <w:abstractNumId w:val="14"/>
  </w:num>
  <w:num w:numId="12">
    <w:abstractNumId w:val="25"/>
  </w:num>
  <w:num w:numId="13">
    <w:abstractNumId w:val="20"/>
  </w:num>
  <w:num w:numId="14">
    <w:abstractNumId w:val="8"/>
  </w:num>
  <w:num w:numId="15">
    <w:abstractNumId w:val="11"/>
  </w:num>
  <w:num w:numId="16">
    <w:abstractNumId w:val="4"/>
  </w:num>
  <w:num w:numId="17">
    <w:abstractNumId w:val="10"/>
  </w:num>
  <w:num w:numId="18">
    <w:abstractNumId w:val="17"/>
  </w:num>
  <w:num w:numId="19">
    <w:abstractNumId w:val="5"/>
  </w:num>
  <w:num w:numId="20">
    <w:abstractNumId w:val="3"/>
  </w:num>
  <w:num w:numId="21">
    <w:abstractNumId w:val="15"/>
  </w:num>
  <w:num w:numId="22">
    <w:abstractNumId w:val="15"/>
  </w:num>
  <w:num w:numId="23">
    <w:abstractNumId w:val="15"/>
  </w:num>
  <w:num w:numId="24">
    <w:abstractNumId w:val="12"/>
  </w:num>
  <w:num w:numId="25">
    <w:abstractNumId w:val="19"/>
  </w:num>
  <w:num w:numId="26">
    <w:abstractNumId w:val="6"/>
  </w:num>
  <w:num w:numId="27">
    <w:abstractNumId w:val="1"/>
  </w:num>
  <w:num w:numId="28">
    <w:abstractNumId w:val="18"/>
  </w:num>
  <w:num w:numId="29">
    <w:abstractNumId w:val="15"/>
  </w:num>
  <w:num w:numId="30">
    <w:abstractNumId w:val="22"/>
  </w:num>
  <w:num w:numId="31">
    <w:abstractNumId w:val="7"/>
  </w:num>
  <w:num w:numId="32">
    <w:abstractNumId w:val="13"/>
  </w:num>
  <w:num w:numId="33">
    <w:abstractNumId w:val="9"/>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Date" w:val="0"/>
    <w:docVar w:name="SWDocIDLayout" w:val="10000"/>
    <w:docVar w:name="SWDocIDLocation" w:val="0"/>
  </w:docVars>
  <w:rsids>
    <w:rsidRoot w:val="008236BD"/>
    <w:rsid w:val="000142BC"/>
    <w:rsid w:val="00014608"/>
    <w:rsid w:val="000A1731"/>
    <w:rsid w:val="000A7135"/>
    <w:rsid w:val="000B4E94"/>
    <w:rsid w:val="000C184B"/>
    <w:rsid w:val="000D7BE4"/>
    <w:rsid w:val="000E5463"/>
    <w:rsid w:val="000F4536"/>
    <w:rsid w:val="00133163"/>
    <w:rsid w:val="00161C8B"/>
    <w:rsid w:val="00176D41"/>
    <w:rsid w:val="0018544E"/>
    <w:rsid w:val="001B3C02"/>
    <w:rsid w:val="002453D9"/>
    <w:rsid w:val="00247511"/>
    <w:rsid w:val="002477F1"/>
    <w:rsid w:val="00266888"/>
    <w:rsid w:val="002902AA"/>
    <w:rsid w:val="002A3F49"/>
    <w:rsid w:val="002A799E"/>
    <w:rsid w:val="002B262C"/>
    <w:rsid w:val="002C6F15"/>
    <w:rsid w:val="002E33EA"/>
    <w:rsid w:val="00313A7D"/>
    <w:rsid w:val="0031507E"/>
    <w:rsid w:val="0035381B"/>
    <w:rsid w:val="003806F4"/>
    <w:rsid w:val="003871AC"/>
    <w:rsid w:val="003A166F"/>
    <w:rsid w:val="003B3C4E"/>
    <w:rsid w:val="003F3718"/>
    <w:rsid w:val="003F67B7"/>
    <w:rsid w:val="004032AF"/>
    <w:rsid w:val="004122BA"/>
    <w:rsid w:val="00461B20"/>
    <w:rsid w:val="004972C9"/>
    <w:rsid w:val="004A5CBD"/>
    <w:rsid w:val="004D1307"/>
    <w:rsid w:val="00527384"/>
    <w:rsid w:val="00552123"/>
    <w:rsid w:val="005774BD"/>
    <w:rsid w:val="005C1138"/>
    <w:rsid w:val="005E1D29"/>
    <w:rsid w:val="005E4B1C"/>
    <w:rsid w:val="00605591"/>
    <w:rsid w:val="00637034"/>
    <w:rsid w:val="00654E6F"/>
    <w:rsid w:val="006C4852"/>
    <w:rsid w:val="006F5774"/>
    <w:rsid w:val="00700241"/>
    <w:rsid w:val="00706196"/>
    <w:rsid w:val="00724DD7"/>
    <w:rsid w:val="00750C54"/>
    <w:rsid w:val="00757FA9"/>
    <w:rsid w:val="00760C36"/>
    <w:rsid w:val="00774C64"/>
    <w:rsid w:val="007C614C"/>
    <w:rsid w:val="007D19B1"/>
    <w:rsid w:val="007E3E33"/>
    <w:rsid w:val="007F5A01"/>
    <w:rsid w:val="008236BD"/>
    <w:rsid w:val="008B36B6"/>
    <w:rsid w:val="008B4CD0"/>
    <w:rsid w:val="008F2D14"/>
    <w:rsid w:val="00930AF2"/>
    <w:rsid w:val="00961FDB"/>
    <w:rsid w:val="00965556"/>
    <w:rsid w:val="0096608B"/>
    <w:rsid w:val="009C7E93"/>
    <w:rsid w:val="009D08B9"/>
    <w:rsid w:val="009E0312"/>
    <w:rsid w:val="009F67E4"/>
    <w:rsid w:val="00A154C0"/>
    <w:rsid w:val="00A3282B"/>
    <w:rsid w:val="00A65C61"/>
    <w:rsid w:val="00A672F4"/>
    <w:rsid w:val="00A73AE2"/>
    <w:rsid w:val="00AB117E"/>
    <w:rsid w:val="00AD05C5"/>
    <w:rsid w:val="00AD4092"/>
    <w:rsid w:val="00AF15F5"/>
    <w:rsid w:val="00AF27B2"/>
    <w:rsid w:val="00B1702C"/>
    <w:rsid w:val="00B23850"/>
    <w:rsid w:val="00B31E22"/>
    <w:rsid w:val="00B50C17"/>
    <w:rsid w:val="00B537F1"/>
    <w:rsid w:val="00B92FB3"/>
    <w:rsid w:val="00B969C9"/>
    <w:rsid w:val="00BD6763"/>
    <w:rsid w:val="00BE2F9D"/>
    <w:rsid w:val="00BF7887"/>
    <w:rsid w:val="00C114B4"/>
    <w:rsid w:val="00C34C80"/>
    <w:rsid w:val="00C35A02"/>
    <w:rsid w:val="00C736A0"/>
    <w:rsid w:val="00C74BA0"/>
    <w:rsid w:val="00C9147A"/>
    <w:rsid w:val="00C91F51"/>
    <w:rsid w:val="00C954AE"/>
    <w:rsid w:val="00CB6C95"/>
    <w:rsid w:val="00CD60F8"/>
    <w:rsid w:val="00CE012E"/>
    <w:rsid w:val="00D25117"/>
    <w:rsid w:val="00D55593"/>
    <w:rsid w:val="00D704B3"/>
    <w:rsid w:val="00D92CD2"/>
    <w:rsid w:val="00DA3966"/>
    <w:rsid w:val="00DB24D3"/>
    <w:rsid w:val="00DD6592"/>
    <w:rsid w:val="00E07009"/>
    <w:rsid w:val="00E646FC"/>
    <w:rsid w:val="00E940C3"/>
    <w:rsid w:val="00EB68FE"/>
    <w:rsid w:val="00ED0035"/>
    <w:rsid w:val="00ED7EDF"/>
    <w:rsid w:val="00EE1779"/>
    <w:rsid w:val="00EE1D78"/>
    <w:rsid w:val="00EF4E67"/>
    <w:rsid w:val="00EF5733"/>
    <w:rsid w:val="00F022EB"/>
    <w:rsid w:val="00F02616"/>
    <w:rsid w:val="00F13E6E"/>
    <w:rsid w:val="00F156B1"/>
    <w:rsid w:val="00F424D2"/>
    <w:rsid w:val="00F71C9D"/>
    <w:rsid w:val="00FA2761"/>
    <w:rsid w:val="00FB6DC8"/>
    <w:rsid w:val="00FD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01378">
      <w:marLeft w:val="0"/>
      <w:marRight w:val="0"/>
      <w:marTop w:val="0"/>
      <w:marBottom w:val="0"/>
      <w:divBdr>
        <w:top w:val="none" w:sz="0" w:space="0" w:color="auto"/>
        <w:left w:val="none" w:sz="0" w:space="0" w:color="auto"/>
        <w:bottom w:val="none" w:sz="0" w:space="0" w:color="auto"/>
        <w:right w:val="none" w:sz="0" w:space="0" w:color="auto"/>
      </w:divBdr>
    </w:div>
    <w:div w:id="1096901383">
      <w:marLeft w:val="0"/>
      <w:marRight w:val="0"/>
      <w:marTop w:val="0"/>
      <w:marBottom w:val="0"/>
      <w:divBdr>
        <w:top w:val="none" w:sz="0" w:space="0" w:color="auto"/>
        <w:left w:val="none" w:sz="0" w:space="0" w:color="auto"/>
        <w:bottom w:val="none" w:sz="0" w:space="0" w:color="auto"/>
        <w:right w:val="none" w:sz="0" w:space="0" w:color="auto"/>
      </w:divBdr>
      <w:divsChild>
        <w:div w:id="1096901384">
          <w:marLeft w:val="0"/>
          <w:marRight w:val="0"/>
          <w:marTop w:val="0"/>
          <w:marBottom w:val="0"/>
          <w:divBdr>
            <w:top w:val="none" w:sz="0" w:space="0" w:color="auto"/>
            <w:left w:val="none" w:sz="0" w:space="0" w:color="auto"/>
            <w:bottom w:val="none" w:sz="0" w:space="0" w:color="auto"/>
            <w:right w:val="none" w:sz="0" w:space="0" w:color="auto"/>
          </w:divBdr>
          <w:divsChild>
            <w:div w:id="1096901385">
              <w:marLeft w:val="0"/>
              <w:marRight w:val="0"/>
              <w:marTop w:val="0"/>
              <w:marBottom w:val="0"/>
              <w:divBdr>
                <w:top w:val="none" w:sz="0" w:space="0" w:color="auto"/>
                <w:left w:val="none" w:sz="0" w:space="0" w:color="auto"/>
                <w:bottom w:val="none" w:sz="0" w:space="0" w:color="auto"/>
                <w:right w:val="none" w:sz="0" w:space="0" w:color="auto"/>
              </w:divBdr>
              <w:divsChild>
                <w:div w:id="1096901386">
                  <w:marLeft w:val="0"/>
                  <w:marRight w:val="0"/>
                  <w:marTop w:val="0"/>
                  <w:marBottom w:val="0"/>
                  <w:divBdr>
                    <w:top w:val="none" w:sz="0" w:space="0" w:color="auto"/>
                    <w:left w:val="none" w:sz="0" w:space="0" w:color="auto"/>
                    <w:bottom w:val="none" w:sz="0" w:space="0" w:color="auto"/>
                    <w:right w:val="none" w:sz="0" w:space="0" w:color="auto"/>
                  </w:divBdr>
                  <w:divsChild>
                    <w:div w:id="1096901380">
                      <w:marLeft w:val="0"/>
                      <w:marRight w:val="0"/>
                      <w:marTop w:val="0"/>
                      <w:marBottom w:val="0"/>
                      <w:divBdr>
                        <w:top w:val="none" w:sz="0" w:space="0" w:color="auto"/>
                        <w:left w:val="none" w:sz="0" w:space="0" w:color="auto"/>
                        <w:bottom w:val="none" w:sz="0" w:space="0" w:color="auto"/>
                        <w:right w:val="none" w:sz="0" w:space="0" w:color="auto"/>
                      </w:divBdr>
                      <w:divsChild>
                        <w:div w:id="1096901387">
                          <w:marLeft w:val="0"/>
                          <w:marRight w:val="0"/>
                          <w:marTop w:val="0"/>
                          <w:marBottom w:val="0"/>
                          <w:divBdr>
                            <w:top w:val="none" w:sz="0" w:space="0" w:color="auto"/>
                            <w:left w:val="none" w:sz="0" w:space="0" w:color="auto"/>
                            <w:bottom w:val="none" w:sz="0" w:space="0" w:color="auto"/>
                            <w:right w:val="none" w:sz="0" w:space="0" w:color="auto"/>
                          </w:divBdr>
                          <w:divsChild>
                            <w:div w:id="1096901382">
                              <w:marLeft w:val="0"/>
                              <w:marRight w:val="0"/>
                              <w:marTop w:val="0"/>
                              <w:marBottom w:val="0"/>
                              <w:divBdr>
                                <w:top w:val="none" w:sz="0" w:space="0" w:color="auto"/>
                                <w:left w:val="none" w:sz="0" w:space="0" w:color="auto"/>
                                <w:bottom w:val="none" w:sz="0" w:space="0" w:color="auto"/>
                                <w:right w:val="none" w:sz="0" w:space="0" w:color="auto"/>
                              </w:divBdr>
                              <w:divsChild>
                                <w:div w:id="1096901381">
                                  <w:marLeft w:val="0"/>
                                  <w:marRight w:val="0"/>
                                  <w:marTop w:val="0"/>
                                  <w:marBottom w:val="0"/>
                                  <w:divBdr>
                                    <w:top w:val="none" w:sz="0" w:space="0" w:color="auto"/>
                                    <w:left w:val="none" w:sz="0" w:space="0" w:color="auto"/>
                                    <w:bottom w:val="none" w:sz="0" w:space="0" w:color="auto"/>
                                    <w:right w:val="none" w:sz="0" w:space="0" w:color="auto"/>
                                  </w:divBdr>
                                  <w:divsChild>
                                    <w:div w:id="1096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2</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MSiegert</dc:creator>
  <cp:lastModifiedBy>Mariann Siegert</cp:lastModifiedBy>
  <cp:revision>2</cp:revision>
  <cp:lastPrinted>2010-12-06T21:10:00Z</cp:lastPrinted>
  <dcterms:created xsi:type="dcterms:W3CDTF">2011-02-21T18:17:00Z</dcterms:created>
  <dcterms:modified xsi:type="dcterms:W3CDTF">2011-02-21T18:17:00Z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