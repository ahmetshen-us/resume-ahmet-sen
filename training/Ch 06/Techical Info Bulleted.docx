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bookmarkStart w:id="0" w:name="_GoBack"/>
            <w:bookmarkEnd w:id="0"/>
            <w:r w:rsidRPr="006C4852">
              <w:rPr>
                <w:rFonts w:ascii="Arial" w:hAnsi="Arial" w:cs="Arial"/>
                <w:sz w:val="40"/>
                <w:szCs w:val="40"/>
              </w:rPr>
              <w:t>MaryEllen Lockwood</w:t>
            </w:r>
          </w:p>
          <w:p w:rsidR="006C4852" w:rsidRPr="002E33EA" w:rsidRDefault="006C4852" w:rsidP="00637034">
            <w:pPr>
              <w:shd w:val="clear" w:color="auto" w:fill="000000"/>
              <w:tabs>
                <w:tab w:val="right" w:pos="9450"/>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637034">
            <w:pPr>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DD4CC8" w:rsidP="00DD4CC8">
            <w:pPr>
              <w:pStyle w:val="ResumeBulletedtext"/>
              <w:spacing w:after="120"/>
            </w:pPr>
            <w:r>
              <w:t xml:space="preserve">Author: Word 2007 Styles in Depth.  </w:t>
            </w:r>
            <w:r w:rsidR="00EF4E67">
              <w:t xml:space="preserve">Currently writing and gearing up to publish </w:t>
            </w:r>
            <w:r>
              <w:t>multiple</w:t>
            </w:r>
            <w:r w:rsidR="00EF4E67">
              <w:t xml:space="preserve"> Microsoft Word</w:t>
            </w:r>
            <w:r w:rsidR="003806F4">
              <w:t xml:space="preserve"> training courses and</w:t>
            </w:r>
            <w:r w:rsidR="00EF4E67">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Pr="005D0549" w:rsidRDefault="00EF4E67" w:rsidP="003806F4">
            <w:pPr>
              <w:pStyle w:val="JobTitle"/>
            </w:pPr>
            <w:r w:rsidRPr="005D0549">
              <w:t>Sr. Technical Trainer and Writer</w:t>
            </w:r>
          </w:p>
          <w:p w:rsidR="00EF4E67" w:rsidRPr="005D0549" w:rsidRDefault="00C74BA0" w:rsidP="00E940C3">
            <w:pPr>
              <w:pStyle w:val="ResumeAchievement"/>
            </w:pPr>
            <w:r w:rsidRPr="005D0549">
              <w:rPr>
                <w:rFonts w:cs="Arial"/>
                <w:color w:val="000000"/>
              </w:rPr>
              <w:t>Delivering and designing comprehensive, certificate based training program throughout this international law firm with 12 offices and 1400+ employees. </w:t>
            </w:r>
            <w:r w:rsidR="00EF4E67" w:rsidRPr="005D0549">
              <w:t xml:space="preserve"> </w:t>
            </w:r>
          </w:p>
          <w:p w:rsidR="00EF4E67" w:rsidRPr="005D0549" w:rsidRDefault="00EF4E67" w:rsidP="007C614C">
            <w:pPr>
              <w:pStyle w:val="ResumeBulletedtext"/>
            </w:pPr>
            <w:r w:rsidRPr="005D0549">
              <w:t xml:space="preserve">Managing, designing and delivering classes for in-house Continuing Technical Education program offering over 65 courses in </w:t>
            </w:r>
            <w:r w:rsidR="00D8478D" w:rsidRPr="005D0549">
              <w:t>multiple</w:t>
            </w:r>
            <w:r w:rsidRPr="005D0549">
              <w:t xml:space="preserve"> subject matters.  </w:t>
            </w:r>
          </w:p>
          <w:p w:rsidR="00EF4E67" w:rsidRPr="005D0549" w:rsidRDefault="00EF4E67" w:rsidP="007C614C">
            <w:pPr>
              <w:pStyle w:val="ResumeBulletedtext"/>
            </w:pPr>
            <w:r w:rsidRPr="005D0549">
              <w:t xml:space="preserve">Designing instructor-led, online, blended and Train-the-Trainer learning programs.  Writing training courseware such as training guides, quick reference cards, manuals, class exercises and test out exams. </w:t>
            </w:r>
          </w:p>
          <w:p w:rsidR="00EF4E67" w:rsidRPr="005D0549" w:rsidRDefault="00EF4E67" w:rsidP="007C614C">
            <w:pPr>
              <w:pStyle w:val="ResumeBulletedtext"/>
            </w:pPr>
            <w:r w:rsidRPr="005D0549">
              <w:t xml:space="preserve">Traveling to other offices as needed and/or conduct online Webinar training classes for offices in other cities. </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5D0549" w:rsidRDefault="00EF4E67" w:rsidP="003806F4">
            <w:pPr>
              <w:pStyle w:val="JobTitle"/>
            </w:pPr>
            <w:r w:rsidRPr="005D0549">
              <w:t>Applications Support Analyst</w:t>
            </w:r>
          </w:p>
          <w:p w:rsidR="00EF4E67" w:rsidRPr="005D0549" w:rsidRDefault="004122BA" w:rsidP="00176D41">
            <w:pPr>
              <w:pStyle w:val="ResumeAchievement"/>
            </w:pPr>
            <w:r w:rsidRPr="005D0549">
              <w:t>Providing</w:t>
            </w:r>
            <w:r w:rsidR="00EF4E67" w:rsidRPr="005D0549">
              <w:t xml:space="preserve"> application support and training for 800 secretaries, paralegals, staff and attorneys across five offices. Diversified position that required comprehensive computer knowledge and the ability to adapt quickly.</w:t>
            </w:r>
          </w:p>
          <w:p w:rsidR="00EF4E67" w:rsidRPr="005D0549" w:rsidRDefault="00EF4E67" w:rsidP="007C614C">
            <w:pPr>
              <w:pStyle w:val="ResumeBulletedtext"/>
            </w:pPr>
            <w:r w:rsidRPr="005D0549">
              <w:t>Writing curriculum for more than 50 courses and conducting instructor-led and blended training across 5 offices.</w:t>
            </w:r>
          </w:p>
          <w:p w:rsidR="00EF4E67" w:rsidRPr="005D0549" w:rsidRDefault="00EF4E67" w:rsidP="007C614C">
            <w:pPr>
              <w:pStyle w:val="ResumeBulletedtext"/>
            </w:pPr>
            <w:r w:rsidRPr="005D0549">
              <w:t xml:space="preserve">Evaluating and solving software application issues. </w:t>
            </w:r>
          </w:p>
          <w:p w:rsidR="00EF4E67" w:rsidRPr="005D0549" w:rsidRDefault="00D8478D" w:rsidP="007C614C">
            <w:pPr>
              <w:pStyle w:val="ResumeBulletedtext"/>
            </w:pPr>
            <w:r w:rsidRPr="005D0549">
              <w:t>T</w:t>
            </w:r>
            <w:r w:rsidR="00EF4E67" w:rsidRPr="005D0549">
              <w:t xml:space="preserve">esting and </w:t>
            </w:r>
            <w:r w:rsidRPr="005D0549">
              <w:t xml:space="preserve">analyzing </w:t>
            </w:r>
            <w:r w:rsidR="00EF4E67" w:rsidRPr="005D0549">
              <w:t>platform and application upgrades.  Appraisal of software for assessment of Firm benefit.</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5D0549" w:rsidRDefault="00EF4E67" w:rsidP="003806F4">
            <w:pPr>
              <w:pStyle w:val="JobTitle"/>
              <w:rPr>
                <w:i/>
              </w:rPr>
            </w:pPr>
            <w:r w:rsidRPr="005D0549">
              <w:t xml:space="preserve">Account Manager – Microsoft </w:t>
            </w:r>
            <w:r w:rsidRPr="005D0549">
              <w:rPr>
                <w:rStyle w:val="CompanyNameTitleChar"/>
                <w:rFonts w:ascii="Arial Black" w:hAnsi="Arial Black"/>
                <w:b/>
              </w:rPr>
              <w:t>Helpdesk &amp; Training Department</w:t>
            </w:r>
          </w:p>
          <w:p w:rsidR="00EF4E67" w:rsidRPr="005D0549" w:rsidRDefault="00EF4E67">
            <w:pPr>
              <w:pStyle w:val="ResumeAchievement"/>
            </w:pPr>
            <w:r w:rsidRPr="005D0549">
              <w:t xml:space="preserve">Managing and developing complex IT projects.  Supervising helpdesk and training department. </w:t>
            </w:r>
          </w:p>
          <w:p w:rsidR="00EF4E67" w:rsidRPr="005D0549" w:rsidRDefault="00EF4E67" w:rsidP="007C614C">
            <w:pPr>
              <w:pStyle w:val="ResumeBulletedtext"/>
            </w:pPr>
            <w:r w:rsidRPr="005D0549">
              <w:t xml:space="preserve">Creating and deploying standard desktop and notebook configurations. Designing and executing implementation and installation of software packages.  </w:t>
            </w:r>
          </w:p>
          <w:p w:rsidR="00EF4E67" w:rsidRPr="005D0549" w:rsidRDefault="00EF4E67" w:rsidP="007C614C">
            <w:pPr>
              <w:pStyle w:val="ResumeBulletedtext"/>
            </w:pPr>
            <w:r w:rsidRPr="005D0549">
              <w:t xml:space="preserve">Trouble-shooting hardware, software and network problems.  Creating and maintaining call tracking system.  </w:t>
            </w:r>
          </w:p>
          <w:p w:rsidR="00EF4E67" w:rsidRPr="005D0549" w:rsidRDefault="00EF4E67" w:rsidP="00AD4092">
            <w:pPr>
              <w:pStyle w:val="ResumeBulletedtext"/>
            </w:pPr>
            <w:r w:rsidRPr="005D0549">
              <w:t>Authoring curriculum and training courses designed for both network and application software.  Conducting instructor-led training courses based on same.</w:t>
            </w:r>
          </w:p>
          <w:p w:rsidR="00EF4E67" w:rsidRPr="005D0549" w:rsidRDefault="00EF4E67" w:rsidP="004D1307"/>
        </w:tc>
      </w:tr>
    </w:tbl>
    <w:p w:rsidR="003806F4" w:rsidRDefault="003806F4">
      <w:r>
        <w:rPr>
          <w:b/>
          <w:smallCaps/>
        </w:rPr>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r w:rsidRPr="006C4852">
              <w:rPr>
                <w:rFonts w:ascii="Arial" w:hAnsi="Arial" w:cs="Arial"/>
                <w:sz w:val="40"/>
                <w:szCs w:val="40"/>
              </w:rPr>
              <w:lastRenderedPageBreak/>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5E27F5">
            <w:pPr>
              <w:pStyle w:val="CompanyName"/>
            </w:pPr>
            <w:r>
              <w:t xml:space="preserve"> (-401K) Oil</w:t>
            </w:r>
            <w:r w:rsidR="003806F4">
              <w:t xml:space="preserve"> </w:t>
            </w:r>
            <w:r w:rsidR="00EF4E67">
              <w:t>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C01528">
        <w:tc>
          <w:tcPr>
            <w:tcW w:w="2340" w:type="dxa"/>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Installing software packages specifically tailore</w:t>
            </w:r>
            <w:r w:rsidR="00940C03">
              <w:t>d for business related projects.</w:t>
            </w:r>
          </w:p>
          <w:p w:rsidR="00EF4E67" w:rsidRPr="004D1307" w:rsidRDefault="00EF4E67" w:rsidP="00AD4092">
            <w:pPr>
              <w:rPr>
                <w:sz w:val="16"/>
                <w:szCs w:val="16"/>
              </w:rPr>
            </w:pPr>
          </w:p>
        </w:tc>
      </w:tr>
      <w:tr w:rsidR="00C01528" w:rsidTr="00C01528">
        <w:trPr>
          <w:trHeight w:val="458"/>
        </w:trPr>
        <w:tc>
          <w:tcPr>
            <w:tcW w:w="9540" w:type="dxa"/>
            <w:gridSpan w:val="2"/>
            <w:shd w:val="clear" w:color="auto" w:fill="D8D8D8"/>
          </w:tcPr>
          <w:p w:rsidR="00C01528" w:rsidRDefault="00C01528" w:rsidP="004E073B">
            <w:pPr>
              <w:pStyle w:val="ResumeSectionTitle"/>
            </w:pPr>
            <w:r>
              <w:t>Technical Skills:</w:t>
            </w:r>
          </w:p>
        </w:tc>
      </w:tr>
      <w:tr w:rsidR="00C01528" w:rsidTr="00C01528">
        <w:trPr>
          <w:trHeight w:val="1529"/>
        </w:trPr>
        <w:tc>
          <w:tcPr>
            <w:tcW w:w="9540" w:type="dxa"/>
            <w:gridSpan w:val="2"/>
            <w:shd w:val="clear" w:color="auto" w:fill="auto"/>
          </w:tcPr>
          <w:p w:rsidR="00C01528" w:rsidRDefault="00C01528" w:rsidP="00C01528">
            <w:pPr>
              <w:pStyle w:val="ResumeBulletedtext"/>
              <w:numPr>
                <w:ilvl w:val="0"/>
                <w:numId w:val="47"/>
              </w:numPr>
              <w:spacing w:before="120"/>
              <w:ind w:left="432"/>
              <w:rPr>
                <w:sz w:val="18"/>
                <w:szCs w:val="18"/>
              </w:rPr>
            </w:pPr>
            <w:r w:rsidRPr="005E27F5">
              <w:rPr>
                <w:b/>
                <w:sz w:val="18"/>
                <w:szCs w:val="18"/>
              </w:rPr>
              <w:t>Microsoft Office</w:t>
            </w:r>
            <w:r>
              <w:rPr>
                <w:sz w:val="18"/>
                <w:szCs w:val="18"/>
              </w:rPr>
              <w:t xml:space="preserve"> </w:t>
            </w:r>
            <w:r w:rsidRPr="004D1307">
              <w:rPr>
                <w:sz w:val="18"/>
                <w:szCs w:val="18"/>
              </w:rPr>
              <w:t>2003, 2007, 2010: Word, Excel, PowerPoint, Access,</w:t>
            </w:r>
            <w:r>
              <w:rPr>
                <w:sz w:val="18"/>
                <w:szCs w:val="18"/>
              </w:rPr>
              <w:t xml:space="preserve"> Outlook; Windows XP, Vista, 7</w:t>
            </w:r>
          </w:p>
          <w:p w:rsidR="00C01528" w:rsidRDefault="00C01528" w:rsidP="00C01528">
            <w:pPr>
              <w:pStyle w:val="ResumeBulletedtext"/>
              <w:numPr>
                <w:ilvl w:val="0"/>
                <w:numId w:val="47"/>
              </w:numPr>
              <w:ind w:left="432"/>
              <w:rPr>
                <w:sz w:val="18"/>
                <w:szCs w:val="18"/>
              </w:rPr>
            </w:pPr>
            <w:r w:rsidRPr="005E27F5">
              <w:rPr>
                <w:b/>
                <w:sz w:val="18"/>
                <w:szCs w:val="18"/>
              </w:rPr>
              <w:t>Adobe:</w:t>
            </w:r>
            <w:r w:rsidRPr="004D1307">
              <w:rPr>
                <w:sz w:val="18"/>
                <w:szCs w:val="18"/>
              </w:rPr>
              <w:t xml:space="preserve"> Flash, Photoshop, Acrobat Professional, Dreamweaver</w:t>
            </w:r>
          </w:p>
          <w:p w:rsidR="00C01528" w:rsidRPr="004D1307" w:rsidRDefault="00C01528" w:rsidP="00C01528">
            <w:pPr>
              <w:pStyle w:val="ResumeBulletedtext"/>
              <w:numPr>
                <w:ilvl w:val="0"/>
                <w:numId w:val="47"/>
              </w:numPr>
              <w:ind w:left="432"/>
              <w:rPr>
                <w:sz w:val="18"/>
                <w:szCs w:val="18"/>
              </w:rPr>
            </w:pPr>
            <w:r w:rsidRPr="005E27F5">
              <w:rPr>
                <w:b/>
                <w:sz w:val="18"/>
                <w:szCs w:val="18"/>
              </w:rPr>
              <w:t>Others:</w:t>
            </w:r>
            <w:r>
              <w:rPr>
                <w:sz w:val="18"/>
                <w:szCs w:val="18"/>
              </w:rPr>
              <w:t xml:space="preserve"> </w:t>
            </w:r>
            <w:proofErr w:type="spellStart"/>
            <w:r w:rsidRPr="004D1307">
              <w:rPr>
                <w:sz w:val="18"/>
                <w:szCs w:val="18"/>
              </w:rPr>
              <w:t>Joomla</w:t>
            </w:r>
            <w:proofErr w:type="spellEnd"/>
            <w:r w:rsidRPr="004D1307">
              <w:rPr>
                <w:sz w:val="18"/>
                <w:szCs w:val="18"/>
              </w:rPr>
              <w:t xml:space="preserve">, XHTML and CSS, </w:t>
            </w:r>
            <w:proofErr w:type="spellStart"/>
            <w:r w:rsidRPr="004D1307">
              <w:rPr>
                <w:sz w:val="18"/>
                <w:szCs w:val="18"/>
              </w:rPr>
              <w:t>Camtasia</w:t>
            </w:r>
            <w:proofErr w:type="spellEnd"/>
            <w:r w:rsidRPr="004D1307">
              <w:rPr>
                <w:sz w:val="18"/>
                <w:szCs w:val="18"/>
              </w:rPr>
              <w:t xml:space="preserve">, WordPerfect, GroupWise, Visio, </w:t>
            </w:r>
            <w:proofErr w:type="spellStart"/>
            <w:r w:rsidRPr="004D1307">
              <w:rPr>
                <w:sz w:val="18"/>
                <w:szCs w:val="18"/>
              </w:rPr>
              <w:t>WebOutlook</w:t>
            </w:r>
            <w:proofErr w:type="spellEnd"/>
            <w:r w:rsidRPr="004D1307">
              <w:rPr>
                <w:sz w:val="18"/>
                <w:szCs w:val="18"/>
              </w:rPr>
              <w:t xml:space="preserve">, Citrix, </w:t>
            </w:r>
            <w:proofErr w:type="spellStart"/>
            <w:r w:rsidRPr="004D1307">
              <w:rPr>
                <w:sz w:val="18"/>
                <w:szCs w:val="18"/>
              </w:rPr>
              <w:t>Innova</w:t>
            </w:r>
            <w:proofErr w:type="spellEnd"/>
            <w:r w:rsidRPr="004D1307">
              <w:rPr>
                <w:sz w:val="18"/>
                <w:szCs w:val="18"/>
              </w:rPr>
              <w:t xml:space="preserve"> </w:t>
            </w:r>
            <w:proofErr w:type="spellStart"/>
            <w:r w:rsidRPr="004D1307">
              <w:rPr>
                <w:sz w:val="18"/>
                <w:szCs w:val="18"/>
              </w:rPr>
              <w:t>SoftWise</w:t>
            </w:r>
            <w:proofErr w:type="spellEnd"/>
            <w:r w:rsidRPr="004D1307">
              <w:rPr>
                <w:sz w:val="18"/>
                <w:szCs w:val="18"/>
              </w:rPr>
              <w:t xml:space="preserve"> </w:t>
            </w:r>
            <w:proofErr w:type="spellStart"/>
            <w:r w:rsidRPr="004D1307">
              <w:rPr>
                <w:sz w:val="18"/>
                <w:szCs w:val="18"/>
              </w:rPr>
              <w:t>MacroSuite</w:t>
            </w:r>
            <w:proofErr w:type="spellEnd"/>
            <w:r w:rsidRPr="004D1307">
              <w:rPr>
                <w:sz w:val="18"/>
                <w:szCs w:val="18"/>
              </w:rPr>
              <w:t xml:space="preserve">, </w:t>
            </w:r>
            <w:proofErr w:type="spellStart"/>
            <w:r w:rsidRPr="004D1307">
              <w:rPr>
                <w:sz w:val="18"/>
                <w:szCs w:val="18"/>
              </w:rPr>
              <w:t>CompareRight</w:t>
            </w:r>
            <w:proofErr w:type="spellEnd"/>
            <w:r w:rsidRPr="004D1307">
              <w:rPr>
                <w:sz w:val="18"/>
                <w:szCs w:val="18"/>
              </w:rPr>
              <w:t xml:space="preserve">, </w:t>
            </w:r>
            <w:proofErr w:type="spellStart"/>
            <w:r w:rsidRPr="004D1307">
              <w:rPr>
                <w:sz w:val="18"/>
                <w:szCs w:val="18"/>
              </w:rPr>
              <w:t>Workshare</w:t>
            </w:r>
            <w:proofErr w:type="spellEnd"/>
            <w:r w:rsidRPr="004D1307">
              <w:rPr>
                <w:sz w:val="18"/>
                <w:szCs w:val="18"/>
              </w:rPr>
              <w:t xml:space="preserve"> </w:t>
            </w:r>
            <w:proofErr w:type="spellStart"/>
            <w:r w:rsidRPr="004D1307">
              <w:rPr>
                <w:sz w:val="18"/>
                <w:szCs w:val="18"/>
              </w:rPr>
              <w:t>DeltaView</w:t>
            </w:r>
            <w:proofErr w:type="spellEnd"/>
            <w:r w:rsidRPr="004D1307">
              <w:rPr>
                <w:sz w:val="18"/>
                <w:szCs w:val="18"/>
              </w:rPr>
              <w:t xml:space="preserve">, </w:t>
            </w:r>
            <w:proofErr w:type="spellStart"/>
            <w:r w:rsidRPr="004D1307">
              <w:rPr>
                <w:sz w:val="18"/>
                <w:szCs w:val="18"/>
              </w:rPr>
              <w:t>iManage</w:t>
            </w:r>
            <w:proofErr w:type="spellEnd"/>
            <w:r w:rsidRPr="004D1307">
              <w:rPr>
                <w:sz w:val="18"/>
                <w:szCs w:val="18"/>
              </w:rPr>
              <w:t xml:space="preserve"> </w:t>
            </w:r>
            <w:proofErr w:type="spellStart"/>
            <w:r w:rsidRPr="004D1307">
              <w:rPr>
                <w:sz w:val="18"/>
                <w:szCs w:val="18"/>
              </w:rPr>
              <w:t>Desksite</w:t>
            </w:r>
            <w:proofErr w:type="spellEnd"/>
            <w:r w:rsidRPr="004D1307">
              <w:rPr>
                <w:sz w:val="18"/>
                <w:szCs w:val="18"/>
              </w:rPr>
              <w:t xml:space="preserve">, Hummingbird DM, </w:t>
            </w:r>
            <w:proofErr w:type="spellStart"/>
            <w:r w:rsidRPr="004D1307">
              <w:rPr>
                <w:sz w:val="18"/>
                <w:szCs w:val="18"/>
              </w:rPr>
              <w:t>RightFax</w:t>
            </w:r>
            <w:proofErr w:type="spellEnd"/>
            <w:r w:rsidRPr="004D1307">
              <w:rPr>
                <w:sz w:val="18"/>
                <w:szCs w:val="18"/>
              </w:rPr>
              <w:t xml:space="preserve">, </w:t>
            </w:r>
            <w:proofErr w:type="spellStart"/>
            <w:r w:rsidRPr="004D1307">
              <w:rPr>
                <w:sz w:val="18"/>
                <w:szCs w:val="18"/>
              </w:rPr>
              <w:t>iScrub</w:t>
            </w:r>
            <w:proofErr w:type="spellEnd"/>
            <w:r w:rsidRPr="004D1307">
              <w:rPr>
                <w:sz w:val="18"/>
                <w:szCs w:val="18"/>
              </w:rPr>
              <w:t xml:space="preserve">, DTE, </w:t>
            </w:r>
            <w:proofErr w:type="spellStart"/>
            <w:r w:rsidRPr="004D1307">
              <w:rPr>
                <w:sz w:val="18"/>
                <w:szCs w:val="18"/>
              </w:rPr>
              <w:t>DocXTools</w:t>
            </w:r>
            <w:proofErr w:type="spellEnd"/>
            <w:r w:rsidRPr="004D1307">
              <w:rPr>
                <w:sz w:val="18"/>
                <w:szCs w:val="18"/>
              </w:rPr>
              <w:t>, Nuance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D1" w:rsidRDefault="00AD6BD1">
      <w:r>
        <w:separator/>
      </w:r>
    </w:p>
  </w:endnote>
  <w:endnote w:type="continuationSeparator" w:id="0">
    <w:p w:rsidR="00AD6BD1" w:rsidRDefault="00AD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71F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1F02">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D1" w:rsidRDefault="00AD6BD1">
      <w:r>
        <w:separator/>
      </w:r>
    </w:p>
  </w:footnote>
  <w:footnote w:type="continuationSeparator" w:id="0">
    <w:p w:rsidR="00AD6BD1" w:rsidRDefault="00AD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7">
    <w:nsid w:val="7FC02D33"/>
    <w:multiLevelType w:val="hybridMultilevel"/>
    <w:tmpl w:val="52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C2E54"/>
    <w:rsid w:val="000D7BE4"/>
    <w:rsid w:val="000E5463"/>
    <w:rsid w:val="000F4536"/>
    <w:rsid w:val="0012132E"/>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D0549"/>
    <w:rsid w:val="005E1D29"/>
    <w:rsid w:val="005E27F5"/>
    <w:rsid w:val="005E4B1C"/>
    <w:rsid w:val="00605591"/>
    <w:rsid w:val="00637034"/>
    <w:rsid w:val="00654E6F"/>
    <w:rsid w:val="006C4852"/>
    <w:rsid w:val="006F5774"/>
    <w:rsid w:val="00706196"/>
    <w:rsid w:val="00710E3F"/>
    <w:rsid w:val="00724DD7"/>
    <w:rsid w:val="00750C54"/>
    <w:rsid w:val="00757FA9"/>
    <w:rsid w:val="00760C36"/>
    <w:rsid w:val="00774C64"/>
    <w:rsid w:val="007C614C"/>
    <w:rsid w:val="007D19B1"/>
    <w:rsid w:val="007E3E33"/>
    <w:rsid w:val="007F5A01"/>
    <w:rsid w:val="008236BD"/>
    <w:rsid w:val="00831B79"/>
    <w:rsid w:val="008B36B6"/>
    <w:rsid w:val="008B4CD0"/>
    <w:rsid w:val="00930AF2"/>
    <w:rsid w:val="00940C03"/>
    <w:rsid w:val="00961FDB"/>
    <w:rsid w:val="00965556"/>
    <w:rsid w:val="0096608B"/>
    <w:rsid w:val="009C7E93"/>
    <w:rsid w:val="009D08B9"/>
    <w:rsid w:val="009E0312"/>
    <w:rsid w:val="009F1F35"/>
    <w:rsid w:val="009F67E4"/>
    <w:rsid w:val="00A154C0"/>
    <w:rsid w:val="00A3282B"/>
    <w:rsid w:val="00A65C61"/>
    <w:rsid w:val="00A672F4"/>
    <w:rsid w:val="00A73AE2"/>
    <w:rsid w:val="00AB117E"/>
    <w:rsid w:val="00AD05C5"/>
    <w:rsid w:val="00AD4092"/>
    <w:rsid w:val="00AD6BD1"/>
    <w:rsid w:val="00AF15F5"/>
    <w:rsid w:val="00AF27B2"/>
    <w:rsid w:val="00B1702C"/>
    <w:rsid w:val="00B23850"/>
    <w:rsid w:val="00B31E22"/>
    <w:rsid w:val="00B50C17"/>
    <w:rsid w:val="00B537F1"/>
    <w:rsid w:val="00B92FB3"/>
    <w:rsid w:val="00B969C9"/>
    <w:rsid w:val="00BD6763"/>
    <w:rsid w:val="00BE2F9D"/>
    <w:rsid w:val="00BF7887"/>
    <w:rsid w:val="00C01528"/>
    <w:rsid w:val="00C114B4"/>
    <w:rsid w:val="00C34C80"/>
    <w:rsid w:val="00C35A02"/>
    <w:rsid w:val="00C736A0"/>
    <w:rsid w:val="00C74BA0"/>
    <w:rsid w:val="00C77D5F"/>
    <w:rsid w:val="00C9147A"/>
    <w:rsid w:val="00C91F51"/>
    <w:rsid w:val="00C954AE"/>
    <w:rsid w:val="00CB6C95"/>
    <w:rsid w:val="00CD60F8"/>
    <w:rsid w:val="00CE012E"/>
    <w:rsid w:val="00D25117"/>
    <w:rsid w:val="00D545BB"/>
    <w:rsid w:val="00D55593"/>
    <w:rsid w:val="00D704B3"/>
    <w:rsid w:val="00D71F02"/>
    <w:rsid w:val="00D8478D"/>
    <w:rsid w:val="00D92CD2"/>
    <w:rsid w:val="00DA3966"/>
    <w:rsid w:val="00DB24D3"/>
    <w:rsid w:val="00DD4CC8"/>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1</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2011-02-21T21:25:00Z</dcterms:created>
  <dcterms:modified xsi:type="dcterms:W3CDTF">2011-02-21T21:25:00Z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